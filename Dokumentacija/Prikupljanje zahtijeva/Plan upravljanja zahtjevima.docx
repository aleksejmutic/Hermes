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23F6" w14:textId="3C4A9129" w:rsidR="001B15E9" w:rsidRPr="00E04ABA" w:rsidRDefault="001B15E9">
      <w:pPr>
        <w:pStyle w:val="Title"/>
        <w:jc w:val="right"/>
        <w:rPr>
          <w:rFonts w:ascii="Times New Roman" w:hAnsi="Times New Roman"/>
        </w:rPr>
      </w:pPr>
    </w:p>
    <w:p w14:paraId="12537DE6" w14:textId="77777777" w:rsidR="00E04ABA" w:rsidRDefault="00E04ABA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854B7B8" wp14:editId="514EDE87">
            <wp:extent cx="1595887" cy="15958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05532" cy="16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D819" w14:textId="77777777" w:rsidR="00E04ABA" w:rsidRDefault="00E04ABA">
      <w:pPr>
        <w:pStyle w:val="Title"/>
        <w:jc w:val="right"/>
        <w:rPr>
          <w:rFonts w:ascii="Times New Roman" w:hAnsi="Times New Roman"/>
        </w:rPr>
      </w:pPr>
    </w:p>
    <w:p w14:paraId="392603EE" w14:textId="28118B0A" w:rsidR="0021004A" w:rsidRPr="00E04ABA" w:rsidRDefault="002220ED">
      <w:pPr>
        <w:pStyle w:val="Title"/>
        <w:jc w:val="right"/>
        <w:rPr>
          <w:rFonts w:ascii="Times New Roman" w:hAnsi="Times New Roman"/>
        </w:rPr>
      </w:pPr>
      <w:r w:rsidRPr="00E04ABA">
        <w:rPr>
          <w:rFonts w:ascii="Times New Roman" w:hAnsi="Times New Roman"/>
        </w:rPr>
        <w:t>Hermes</w:t>
      </w:r>
    </w:p>
    <w:p w14:paraId="02718BCB" w14:textId="31B7C870" w:rsidR="0021004A" w:rsidRPr="00E04ABA" w:rsidRDefault="00331FCB">
      <w:pPr>
        <w:pStyle w:val="Title"/>
        <w:jc w:val="right"/>
        <w:rPr>
          <w:rFonts w:ascii="Times New Roman" w:hAnsi="Times New Roman"/>
        </w:rPr>
      </w:pPr>
      <w:r w:rsidRPr="00E04ABA">
        <w:rPr>
          <w:rFonts w:ascii="Times New Roman" w:hAnsi="Times New Roman"/>
        </w:rPr>
        <w:t>Plan upravljanja zahtjevima</w:t>
      </w:r>
    </w:p>
    <w:p w14:paraId="590CA56A" w14:textId="77777777" w:rsidR="0021004A" w:rsidRPr="00E04ABA" w:rsidRDefault="0021004A">
      <w:pPr>
        <w:pStyle w:val="Title"/>
        <w:jc w:val="right"/>
        <w:rPr>
          <w:rFonts w:ascii="Times New Roman" w:hAnsi="Times New Roman"/>
        </w:rPr>
      </w:pPr>
    </w:p>
    <w:p w14:paraId="5532B5F7" w14:textId="308E0A30" w:rsidR="0021004A" w:rsidRPr="00E04ABA" w:rsidRDefault="00331FCB">
      <w:pPr>
        <w:pStyle w:val="Title"/>
        <w:jc w:val="right"/>
        <w:rPr>
          <w:rFonts w:ascii="Times New Roman" w:hAnsi="Times New Roman"/>
          <w:sz w:val="28"/>
        </w:rPr>
      </w:pPr>
      <w:r w:rsidRPr="00E04ABA">
        <w:rPr>
          <w:rFonts w:ascii="Times New Roman" w:hAnsi="Times New Roman"/>
          <w:sz w:val="28"/>
        </w:rPr>
        <w:t>Verzija 1.</w:t>
      </w:r>
      <w:r w:rsidR="006E69CA" w:rsidRPr="00E04ABA">
        <w:rPr>
          <w:rFonts w:ascii="Times New Roman" w:hAnsi="Times New Roman"/>
          <w:sz w:val="28"/>
        </w:rPr>
        <w:t>1</w:t>
      </w:r>
    </w:p>
    <w:p w14:paraId="157BA923" w14:textId="77777777" w:rsidR="0021004A" w:rsidRPr="00E04ABA" w:rsidRDefault="0021004A">
      <w:pPr>
        <w:pStyle w:val="Title"/>
        <w:rPr>
          <w:rFonts w:ascii="Times New Roman" w:hAnsi="Times New Roman"/>
          <w:sz w:val="28"/>
        </w:rPr>
      </w:pPr>
    </w:p>
    <w:p w14:paraId="4414667A" w14:textId="77777777" w:rsidR="0021004A" w:rsidRPr="00E04ABA" w:rsidRDefault="0021004A"/>
    <w:p w14:paraId="58E420EC" w14:textId="77777777" w:rsidR="0021004A" w:rsidRPr="00E04ABA" w:rsidRDefault="0021004A">
      <w:pPr>
        <w:sectPr w:rsidR="0021004A" w:rsidRPr="00E04ABA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2CFD3FA" w14:textId="66FEB3EB" w:rsidR="0021004A" w:rsidRPr="00E04ABA" w:rsidRDefault="00331FCB">
      <w:pPr>
        <w:pStyle w:val="Title"/>
        <w:rPr>
          <w:rFonts w:ascii="Times New Roman" w:hAnsi="Times New Roman"/>
        </w:rPr>
      </w:pPr>
      <w:r w:rsidRPr="00E04ABA">
        <w:rPr>
          <w:rFonts w:ascii="Times New Roman" w:hAnsi="Times New Roman"/>
        </w:rPr>
        <w:lastRenderedPageBreak/>
        <w:t>Istorija revizija</w:t>
      </w:r>
    </w:p>
    <w:p w14:paraId="347D58C8" w14:textId="77777777" w:rsidR="001B15E9" w:rsidRPr="00E04ABA" w:rsidRDefault="001B15E9" w:rsidP="001B15E9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1004A" w:rsidRPr="00E04ABA" w14:paraId="1FD3F0AA" w14:textId="77777777" w:rsidTr="00331FCB">
        <w:tc>
          <w:tcPr>
            <w:tcW w:w="2304" w:type="dxa"/>
          </w:tcPr>
          <w:p w14:paraId="3A03FA48" w14:textId="63547AFF" w:rsidR="0021004A" w:rsidRPr="00E04ABA" w:rsidRDefault="00331FCB">
            <w:pPr>
              <w:pStyle w:val="Tabletext"/>
              <w:jc w:val="center"/>
              <w:rPr>
                <w:b/>
              </w:rPr>
            </w:pPr>
            <w:r w:rsidRPr="00E04ABA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45A57B8A" w14:textId="02E3F670" w:rsidR="0021004A" w:rsidRPr="00E04ABA" w:rsidRDefault="00331FCB">
            <w:pPr>
              <w:pStyle w:val="Tabletext"/>
              <w:jc w:val="center"/>
              <w:rPr>
                <w:b/>
              </w:rPr>
            </w:pPr>
            <w:r w:rsidRPr="00E04ABA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78813FBC" w14:textId="15CF553F" w:rsidR="0021004A" w:rsidRPr="00E04ABA" w:rsidRDefault="00331FCB">
            <w:pPr>
              <w:pStyle w:val="Tabletext"/>
              <w:jc w:val="center"/>
              <w:rPr>
                <w:b/>
              </w:rPr>
            </w:pPr>
            <w:r w:rsidRPr="00E04ABA">
              <w:rPr>
                <w:b/>
              </w:rPr>
              <w:t>Opis</w:t>
            </w:r>
          </w:p>
        </w:tc>
        <w:tc>
          <w:tcPr>
            <w:tcW w:w="2304" w:type="dxa"/>
          </w:tcPr>
          <w:p w14:paraId="11771100" w14:textId="6F02812A" w:rsidR="0021004A" w:rsidRPr="00E04ABA" w:rsidRDefault="00331FCB">
            <w:pPr>
              <w:pStyle w:val="Tabletext"/>
              <w:jc w:val="center"/>
              <w:rPr>
                <w:b/>
              </w:rPr>
            </w:pPr>
            <w:r w:rsidRPr="00E04ABA">
              <w:rPr>
                <w:b/>
              </w:rPr>
              <w:t>Autor</w:t>
            </w:r>
          </w:p>
        </w:tc>
      </w:tr>
      <w:tr w:rsidR="0021004A" w:rsidRPr="00E04ABA" w14:paraId="1090D1BF" w14:textId="77777777" w:rsidTr="00331FCB">
        <w:tc>
          <w:tcPr>
            <w:tcW w:w="2304" w:type="dxa"/>
          </w:tcPr>
          <w:p w14:paraId="20C45E0F" w14:textId="7496E44E" w:rsidR="0021004A" w:rsidRPr="00E04ABA" w:rsidRDefault="00207294">
            <w:pPr>
              <w:pStyle w:val="Tabletext"/>
            </w:pPr>
            <w:r w:rsidRPr="00E04ABA">
              <w:t>18.04.2025.</w:t>
            </w:r>
          </w:p>
        </w:tc>
        <w:tc>
          <w:tcPr>
            <w:tcW w:w="1152" w:type="dxa"/>
          </w:tcPr>
          <w:p w14:paraId="2859370C" w14:textId="0981FB71" w:rsidR="0021004A" w:rsidRPr="00E04ABA" w:rsidRDefault="00331FCB">
            <w:pPr>
              <w:pStyle w:val="Tabletext"/>
            </w:pPr>
            <w:r w:rsidRPr="00E04ABA">
              <w:t>1.0</w:t>
            </w:r>
          </w:p>
        </w:tc>
        <w:tc>
          <w:tcPr>
            <w:tcW w:w="3744" w:type="dxa"/>
          </w:tcPr>
          <w:p w14:paraId="01A199C9" w14:textId="03DEDCFC" w:rsidR="0021004A" w:rsidRPr="00E04ABA" w:rsidRDefault="00207294">
            <w:pPr>
              <w:pStyle w:val="Tabletext"/>
            </w:pPr>
            <w:r w:rsidRPr="00E04ABA">
              <w:t>Odradjen</w:t>
            </w:r>
            <w:r w:rsidR="00331FCB" w:rsidRPr="00E04ABA">
              <w:t xml:space="preserve"> </w:t>
            </w:r>
            <w:r w:rsidRPr="00E04ABA">
              <w:t>kompletan</w:t>
            </w:r>
            <w:r w:rsidR="00331FCB" w:rsidRPr="00E04ABA">
              <w:t xml:space="preserve"> dokument</w:t>
            </w:r>
          </w:p>
        </w:tc>
        <w:tc>
          <w:tcPr>
            <w:tcW w:w="2304" w:type="dxa"/>
          </w:tcPr>
          <w:p w14:paraId="2F956001" w14:textId="7AA6675A" w:rsidR="006E69CA" w:rsidRPr="00E04ABA" w:rsidRDefault="00207294">
            <w:pPr>
              <w:pStyle w:val="Tabletext"/>
              <w:rPr>
                <w:lang w:val="sr-Latn-RS"/>
              </w:rPr>
            </w:pPr>
            <w:r w:rsidRPr="00E04ABA">
              <w:t>Du</w:t>
            </w:r>
            <w:r w:rsidRPr="00E04ABA">
              <w:rPr>
                <w:lang w:val="sr-Latn-RS"/>
              </w:rPr>
              <w:t>šan Marilović</w:t>
            </w:r>
          </w:p>
        </w:tc>
      </w:tr>
      <w:tr w:rsidR="006E69CA" w:rsidRPr="00E04ABA" w14:paraId="644F0CF0" w14:textId="77777777" w:rsidTr="00331FCB">
        <w:tc>
          <w:tcPr>
            <w:tcW w:w="2304" w:type="dxa"/>
          </w:tcPr>
          <w:p w14:paraId="6B437EEC" w14:textId="29AE4872" w:rsidR="006E69CA" w:rsidRPr="00E04ABA" w:rsidRDefault="006E69CA" w:rsidP="006E69CA">
            <w:pPr>
              <w:pStyle w:val="Tabletext"/>
            </w:pPr>
            <w:r w:rsidRPr="00E04ABA">
              <w:t>05.05.2025.</w:t>
            </w:r>
          </w:p>
        </w:tc>
        <w:tc>
          <w:tcPr>
            <w:tcW w:w="1152" w:type="dxa"/>
          </w:tcPr>
          <w:p w14:paraId="176907C4" w14:textId="4D5103C8" w:rsidR="006E69CA" w:rsidRPr="00E04ABA" w:rsidRDefault="006E69CA" w:rsidP="006E69CA">
            <w:pPr>
              <w:pStyle w:val="Tabletext"/>
            </w:pPr>
            <w:r w:rsidRPr="00E04ABA">
              <w:t>1.1</w:t>
            </w:r>
          </w:p>
        </w:tc>
        <w:tc>
          <w:tcPr>
            <w:tcW w:w="3744" w:type="dxa"/>
          </w:tcPr>
          <w:p w14:paraId="335BB090" w14:textId="010A093D" w:rsidR="006E69CA" w:rsidRPr="00E04ABA" w:rsidRDefault="006E69CA" w:rsidP="006E69CA">
            <w:pPr>
              <w:pStyle w:val="Tabletext"/>
            </w:pPr>
            <w:r w:rsidRPr="00E04ABA">
              <w:t>Korigovanje gresaka</w:t>
            </w:r>
          </w:p>
        </w:tc>
        <w:tc>
          <w:tcPr>
            <w:tcW w:w="2304" w:type="dxa"/>
          </w:tcPr>
          <w:p w14:paraId="5F914D4B" w14:textId="035B6712" w:rsidR="006E69CA" w:rsidRPr="00E04ABA" w:rsidRDefault="006E69CA" w:rsidP="006E69CA">
            <w:pPr>
              <w:pStyle w:val="Tabletext"/>
            </w:pPr>
            <w:r w:rsidRPr="00E04ABA">
              <w:t>Du</w:t>
            </w:r>
            <w:r w:rsidRPr="00E04ABA">
              <w:rPr>
                <w:lang w:val="sr-Latn-RS"/>
              </w:rPr>
              <w:t>šan Marilović</w:t>
            </w:r>
          </w:p>
        </w:tc>
      </w:tr>
    </w:tbl>
    <w:p w14:paraId="0096C1FF" w14:textId="77777777" w:rsidR="0021004A" w:rsidRPr="00E04ABA" w:rsidRDefault="0021004A"/>
    <w:p w14:paraId="5AB33373" w14:textId="27C9B7E4" w:rsidR="006E69CA" w:rsidRPr="00E04ABA" w:rsidRDefault="006E69CA" w:rsidP="006E69CA">
      <w:pPr>
        <w:pStyle w:val="Title"/>
        <w:tabs>
          <w:tab w:val="left" w:pos="3828"/>
        </w:tabs>
        <w:jc w:val="left"/>
        <w:rPr>
          <w:rFonts w:ascii="Times New Roman" w:hAnsi="Times New Roman"/>
        </w:rPr>
      </w:pPr>
      <w:r w:rsidRPr="00E04ABA">
        <w:rPr>
          <w:rFonts w:ascii="Times New Roman" w:hAnsi="Times New Roman"/>
        </w:rPr>
        <w:tab/>
      </w:r>
    </w:p>
    <w:p w14:paraId="329CFEF2" w14:textId="542997D9" w:rsidR="0021004A" w:rsidRPr="00E04ABA" w:rsidRDefault="00A50DAC">
      <w:pPr>
        <w:pStyle w:val="Title"/>
        <w:rPr>
          <w:rFonts w:ascii="Times New Roman" w:hAnsi="Times New Roman"/>
        </w:rPr>
      </w:pPr>
      <w:r w:rsidRPr="00E04ABA">
        <w:rPr>
          <w:rFonts w:ascii="Times New Roman" w:hAnsi="Times New Roman"/>
        </w:rPr>
        <w:br w:type="page"/>
      </w:r>
      <w:r w:rsidR="00BF2929" w:rsidRPr="00E04ABA">
        <w:rPr>
          <w:rFonts w:ascii="Times New Roman" w:hAnsi="Times New Roman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bs-Latn-BA" w:eastAsia="en-US"/>
        </w:rPr>
        <w:id w:val="-800462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3C779" w14:textId="6A3DA4C0" w:rsidR="006D70B9" w:rsidRPr="00E04ABA" w:rsidRDefault="006D70B9">
          <w:pPr>
            <w:pStyle w:val="TOCHeading"/>
            <w:rPr>
              <w:rFonts w:ascii="Times New Roman" w:hAnsi="Times New Roman" w:cs="Times New Roman"/>
            </w:rPr>
          </w:pPr>
        </w:p>
        <w:p w14:paraId="056B85DE" w14:textId="59630381" w:rsidR="006D70B9" w:rsidRPr="00E04ABA" w:rsidRDefault="006D70B9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r w:rsidRPr="00E04ABA">
            <w:fldChar w:fldCharType="begin"/>
          </w:r>
          <w:r w:rsidRPr="00E04ABA">
            <w:instrText xml:space="preserve"> TOC \o "1-3" \h \z \u </w:instrText>
          </w:r>
          <w:r w:rsidRPr="00E04ABA">
            <w:fldChar w:fldCharType="separate"/>
          </w:r>
          <w:hyperlink w:anchor="_Toc195880850" w:history="1">
            <w:r w:rsidRPr="00E04ABA">
              <w:rPr>
                <w:rStyle w:val="Hyperlink"/>
                <w:noProof/>
              </w:rPr>
              <w:t>1.</w:t>
            </w:r>
            <w:r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04ABA">
              <w:rPr>
                <w:rStyle w:val="Hyperlink"/>
                <w:noProof/>
              </w:rPr>
              <w:t>Uvod</w:t>
            </w:r>
            <w:r w:rsidRPr="00E04ABA">
              <w:rPr>
                <w:noProof/>
                <w:webHidden/>
              </w:rPr>
              <w:tab/>
            </w:r>
            <w:r w:rsidRPr="00E04ABA">
              <w:rPr>
                <w:noProof/>
                <w:webHidden/>
              </w:rPr>
              <w:fldChar w:fldCharType="begin"/>
            </w:r>
            <w:r w:rsidRPr="00E04ABA">
              <w:rPr>
                <w:noProof/>
                <w:webHidden/>
              </w:rPr>
              <w:instrText xml:space="preserve"> PAGEREF _Toc195880850 \h </w:instrText>
            </w:r>
            <w:r w:rsidRPr="00E04ABA">
              <w:rPr>
                <w:noProof/>
                <w:webHidden/>
              </w:rPr>
            </w:r>
            <w:r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4</w:t>
            </w:r>
            <w:r w:rsidRPr="00E04ABA">
              <w:rPr>
                <w:noProof/>
                <w:webHidden/>
              </w:rPr>
              <w:fldChar w:fldCharType="end"/>
            </w:r>
          </w:hyperlink>
        </w:p>
        <w:p w14:paraId="08FB4F32" w14:textId="04179D73" w:rsidR="006D70B9" w:rsidRPr="00E04ABA" w:rsidRDefault="00756043">
          <w:pPr>
            <w:pStyle w:val="TOC2"/>
            <w:tabs>
              <w:tab w:val="left" w:pos="99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51" w:history="1">
            <w:r w:rsidR="006D70B9" w:rsidRPr="00E04ABA">
              <w:rPr>
                <w:rStyle w:val="Hyperlink"/>
                <w:noProof/>
              </w:rPr>
              <w:t>1.1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Svrha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_Toc195880851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4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2C19F7D3" w14:textId="19E517F3" w:rsidR="006D70B9" w:rsidRPr="00E04ABA" w:rsidRDefault="00756043">
          <w:pPr>
            <w:pStyle w:val="TOC2"/>
            <w:tabs>
              <w:tab w:val="left" w:pos="99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52" w:history="1">
            <w:r w:rsidR="006D70B9" w:rsidRPr="00E04ABA">
              <w:rPr>
                <w:rStyle w:val="Hyperlink"/>
                <w:noProof/>
              </w:rPr>
              <w:t>1.2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Područje primjene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_Toc195880852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4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7B451824" w14:textId="0648CAFE" w:rsidR="006D70B9" w:rsidRPr="00E04ABA" w:rsidRDefault="00756043">
          <w:pPr>
            <w:pStyle w:val="TOC2"/>
            <w:tabs>
              <w:tab w:val="left" w:pos="99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53" w:history="1">
            <w:r w:rsidR="006D70B9" w:rsidRPr="00E04ABA">
              <w:rPr>
                <w:rStyle w:val="Hyperlink"/>
                <w:noProof/>
              </w:rPr>
              <w:t>1.3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Definicije, akronimi i skraćenice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_Toc195880853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4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24BC09A7" w14:textId="3B501BF7" w:rsidR="006D70B9" w:rsidRPr="00E04ABA" w:rsidRDefault="00756043">
          <w:pPr>
            <w:pStyle w:val="TOC2"/>
            <w:tabs>
              <w:tab w:val="left" w:pos="99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54" w:history="1">
            <w:r w:rsidR="006D70B9" w:rsidRPr="00E04ABA">
              <w:rPr>
                <w:rStyle w:val="Hyperlink"/>
                <w:noProof/>
              </w:rPr>
              <w:t>1.4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Reference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_Toc195880854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4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5CCB06C9" w14:textId="6B26F4EB" w:rsidR="006D70B9" w:rsidRPr="00E04ABA" w:rsidRDefault="00756043">
          <w:pPr>
            <w:pStyle w:val="TOC2"/>
            <w:tabs>
              <w:tab w:val="left" w:pos="99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55" w:history="1">
            <w:r w:rsidR="006D70B9" w:rsidRPr="00E04ABA">
              <w:rPr>
                <w:rStyle w:val="Hyperlink"/>
                <w:noProof/>
              </w:rPr>
              <w:t>1.5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Pregled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_Toc195880855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4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73D032EB" w14:textId="70AC7992" w:rsidR="006D70B9" w:rsidRPr="00E04ABA" w:rsidRDefault="0075604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56" w:history="1">
            <w:r w:rsidR="006D70B9" w:rsidRPr="00E04ABA">
              <w:rPr>
                <w:rStyle w:val="Hyperlink"/>
                <w:noProof/>
              </w:rPr>
              <w:t>2.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Upravljanje zahtjevima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_Toc195880856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4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153E62C6" w14:textId="5C6818F1" w:rsidR="006D70B9" w:rsidRPr="00E04ABA" w:rsidRDefault="00756043">
          <w:pPr>
            <w:pStyle w:val="TOC2"/>
            <w:tabs>
              <w:tab w:val="left" w:pos="99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57" w:history="1">
            <w:r w:rsidR="006D70B9" w:rsidRPr="00E04ABA">
              <w:rPr>
                <w:rStyle w:val="Hyperlink"/>
                <w:noProof/>
              </w:rPr>
              <w:t>2.1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Organizacija, odgovornosti i interfejsi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_Toc195880857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4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15601415" w14:textId="5166751B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58" w:history="1">
            <w:r w:rsidR="006D70B9" w:rsidRPr="00E04ABA">
              <w:rPr>
                <w:rStyle w:val="Hyperlink"/>
                <w:iCs/>
              </w:rPr>
              <w:t>2.1.1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iCs/>
              </w:rPr>
              <w:t>Vođa tima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_Toc195880858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4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21EF2E6A" w14:textId="3845411F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59" w:history="1">
            <w:r w:rsidR="006D70B9" w:rsidRPr="00E04ABA">
              <w:rPr>
                <w:rStyle w:val="Hyperlink"/>
                <w:iCs/>
              </w:rPr>
              <w:t>2.1.2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iCs/>
              </w:rPr>
              <w:t>Programer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_Toc195880859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4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6FD4689B" w14:textId="55785F55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60" w:history="1">
            <w:r w:rsidR="006D70B9" w:rsidRPr="00E04ABA">
              <w:rPr>
                <w:rStyle w:val="Hyperlink"/>
                <w:iCs/>
              </w:rPr>
              <w:t>2.1.3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iCs/>
              </w:rPr>
              <w:t>Tester aplikacije (QA/Test inžinjer)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_Toc195880860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4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42BDE2D1" w14:textId="404A5B81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61" w:history="1">
            <w:r w:rsidR="006D70B9" w:rsidRPr="00E04ABA">
              <w:rPr>
                <w:rStyle w:val="Hyperlink"/>
                <w:iCs/>
              </w:rPr>
              <w:t>2.1.4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iCs/>
              </w:rPr>
              <w:t>Klijent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_Toc195880861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4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09B343F8" w14:textId="2CD58F91" w:rsidR="006D70B9" w:rsidRPr="00E04ABA" w:rsidRDefault="00756043">
          <w:pPr>
            <w:pStyle w:val="TOC2"/>
            <w:tabs>
              <w:tab w:val="left" w:pos="99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62" w:history="1">
            <w:r w:rsidR="006D70B9" w:rsidRPr="00E04ABA">
              <w:rPr>
                <w:rStyle w:val="Hyperlink"/>
                <w:noProof/>
              </w:rPr>
              <w:t>2.2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Alati, okruženje i infrastruktura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_Toc195880862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5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3D4344FB" w14:textId="00357C3E" w:rsidR="006D70B9" w:rsidRPr="00E04ABA" w:rsidRDefault="0075604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63" w:history="1">
            <w:r w:rsidR="006D70B9" w:rsidRPr="00E04ABA">
              <w:rPr>
                <w:rStyle w:val="Hyperlink"/>
                <w:noProof/>
              </w:rPr>
              <w:t>3.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Program upravljanja zahtjevima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_Toc195880863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5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58BA1A63" w14:textId="10E8448D" w:rsidR="006D70B9" w:rsidRPr="00E04ABA" w:rsidRDefault="00756043">
          <w:pPr>
            <w:pStyle w:val="TOC2"/>
            <w:tabs>
              <w:tab w:val="left" w:pos="99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64" w:history="1">
            <w:r w:rsidR="006D70B9" w:rsidRPr="00E04ABA">
              <w:rPr>
                <w:rStyle w:val="Hyperlink"/>
                <w:noProof/>
              </w:rPr>
              <w:t>3.1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Identifikacija zahtjeva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_Toc195880864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5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7693338F" w14:textId="122F23AC" w:rsidR="006D70B9" w:rsidRPr="00E04ABA" w:rsidRDefault="00756043">
          <w:pPr>
            <w:pStyle w:val="TOC2"/>
            <w:tabs>
              <w:tab w:val="left" w:pos="99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65" w:history="1">
            <w:r w:rsidR="006D70B9" w:rsidRPr="00E04ABA">
              <w:rPr>
                <w:rStyle w:val="Hyperlink"/>
                <w:noProof/>
              </w:rPr>
              <w:t>3.2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Praćenje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_Toc195880865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5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082DEEDC" w14:textId="15F30E9F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66" w:history="1">
            <w:r w:rsidR="006D70B9" w:rsidRPr="00E04ABA">
              <w:rPr>
                <w:rStyle w:val="Hyperlink"/>
              </w:rPr>
              <w:t>3.2.1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</w:rPr>
              <w:t>Kriterijumi zahtjeva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_Toc195880866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5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653135C7" w14:textId="6507C121" w:rsidR="006D70B9" w:rsidRPr="00E04ABA" w:rsidRDefault="00756043">
          <w:pPr>
            <w:pStyle w:val="TOC2"/>
            <w:tabs>
              <w:tab w:val="left" w:pos="99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67" w:history="1">
            <w:r w:rsidR="006D70B9" w:rsidRPr="00E04ABA">
              <w:rPr>
                <w:rStyle w:val="Hyperlink"/>
                <w:noProof/>
              </w:rPr>
              <w:t>3.3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Atributi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_Toc195880867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5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2BE8F48D" w14:textId="32F84B2C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68" w:history="1">
            <w:r w:rsidR="006D70B9" w:rsidRPr="00E04ABA">
              <w:rPr>
                <w:rStyle w:val="Hyperlink"/>
              </w:rPr>
              <w:t>3.3.1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</w:rPr>
              <w:t>Status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_Toc195880868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5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22FA9639" w14:textId="47981B13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69" w:history="1">
            <w:r w:rsidR="006D70B9" w:rsidRPr="00E04ABA">
              <w:rPr>
                <w:rStyle w:val="Hyperlink"/>
              </w:rPr>
              <w:t>3.3.2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</w:rPr>
              <w:t>Prioritet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_Toc195880869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6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0261C9C0" w14:textId="190B1744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70" w:history="1">
            <w:r w:rsidR="006D70B9" w:rsidRPr="00E04ABA">
              <w:rPr>
                <w:rStyle w:val="Hyperlink"/>
              </w:rPr>
              <w:t>3.3.3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</w:rPr>
              <w:t>Zalaganje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_Toc195880870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6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7C857156" w14:textId="6CFC7A22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71" w:history="1">
            <w:r w:rsidR="006D70B9" w:rsidRPr="00E04ABA">
              <w:rPr>
                <w:rStyle w:val="Hyperlink"/>
              </w:rPr>
              <w:t>3.3.4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</w:rPr>
              <w:t>Rizik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_Toc195880871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6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2659DEFE" w14:textId="0268562F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72" w:history="1">
            <w:r w:rsidR="006D70B9" w:rsidRPr="00E04ABA">
              <w:rPr>
                <w:rStyle w:val="Hyperlink"/>
              </w:rPr>
              <w:t>3.3.5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</w:rPr>
              <w:t>Stabilnost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_Toc195880872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6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60CC6C4C" w14:textId="05985880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73" w:history="1">
            <w:r w:rsidR="006D70B9" w:rsidRPr="00E04ABA">
              <w:rPr>
                <w:rStyle w:val="Hyperlink"/>
              </w:rPr>
              <w:t>3.3.6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</w:rPr>
              <w:t>Ciljano izdanje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_Toc195880873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6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1D637807" w14:textId="17A10D78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74" w:history="1">
            <w:r w:rsidR="006D70B9" w:rsidRPr="00E04ABA">
              <w:rPr>
                <w:rStyle w:val="Hyperlink"/>
              </w:rPr>
              <w:t>3.3.7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</w:rPr>
              <w:t>Dodijeljeno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_Toc195880874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6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0C0064E9" w14:textId="6E82D7FC" w:rsidR="006D70B9" w:rsidRPr="00E04ABA" w:rsidRDefault="00756043">
          <w:pPr>
            <w:pStyle w:val="TOC2"/>
            <w:tabs>
              <w:tab w:val="left" w:pos="99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75" w:history="1">
            <w:r w:rsidR="006D70B9" w:rsidRPr="00E04ABA">
              <w:rPr>
                <w:rStyle w:val="Hyperlink"/>
                <w:noProof/>
              </w:rPr>
              <w:t>3.4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Upravljanje promjenama zahtjeva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_Toc195880875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7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062BF340" w14:textId="6E1F6A6B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76" w:history="1">
            <w:r w:rsidR="006D70B9" w:rsidRPr="00E04ABA">
              <w:rPr>
                <w:rStyle w:val="Hyperlink"/>
              </w:rPr>
              <w:t>3.4.1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</w:rPr>
              <w:t>Procesiranje i odobrenje promjena zahtjeva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_Toc195880876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7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5F1F7EFE" w14:textId="58BB9662" w:rsidR="006D70B9" w:rsidRPr="00E04ABA" w:rsidRDefault="00756043">
          <w:pPr>
            <w:pStyle w:val="TOC3"/>
            <w:rPr>
              <w:rFonts w:eastAsiaTheme="minorEastAsia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77" w:history="1">
            <w:r w:rsidR="006D70B9" w:rsidRPr="00E04ABA">
              <w:rPr>
                <w:rStyle w:val="Hyperlink"/>
              </w:rPr>
              <w:t>3.4.2</w:t>
            </w:r>
            <w:r w:rsidR="006D70B9" w:rsidRPr="00E04ABA">
              <w:rPr>
                <w:rFonts w:eastAsiaTheme="minorEastAsia"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</w:rPr>
              <w:t>Kontrolna grupa</w:t>
            </w:r>
            <w:r w:rsidR="006D70B9" w:rsidRPr="00E04ABA">
              <w:rPr>
                <w:webHidden/>
              </w:rPr>
              <w:tab/>
            </w:r>
            <w:r w:rsidR="006D70B9" w:rsidRPr="00E04ABA">
              <w:rPr>
                <w:webHidden/>
              </w:rPr>
              <w:fldChar w:fldCharType="begin"/>
            </w:r>
            <w:r w:rsidR="006D70B9" w:rsidRPr="00E04ABA">
              <w:rPr>
                <w:webHidden/>
              </w:rPr>
              <w:instrText xml:space="preserve"> PAGEREF _Toc195880877 \h </w:instrText>
            </w:r>
            <w:r w:rsidR="006D70B9" w:rsidRPr="00E04ABA">
              <w:rPr>
                <w:webHidden/>
              </w:rPr>
            </w:r>
            <w:r w:rsidR="006D70B9" w:rsidRPr="00E04ABA">
              <w:rPr>
                <w:webHidden/>
              </w:rPr>
              <w:fldChar w:fldCharType="separate"/>
            </w:r>
            <w:r w:rsidR="006E69CA" w:rsidRPr="00E04ABA">
              <w:rPr>
                <w:webHidden/>
              </w:rPr>
              <w:t>7</w:t>
            </w:r>
            <w:r w:rsidR="006D70B9" w:rsidRPr="00E04ABA">
              <w:rPr>
                <w:webHidden/>
              </w:rPr>
              <w:fldChar w:fldCharType="end"/>
            </w:r>
          </w:hyperlink>
        </w:p>
        <w:p w14:paraId="5657BE93" w14:textId="625024C5" w:rsidR="006D70B9" w:rsidRPr="00E04ABA" w:rsidRDefault="00756043">
          <w:pPr>
            <w:pStyle w:val="TOC2"/>
            <w:tabs>
              <w:tab w:val="left" w:pos="990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78" w:history="1">
            <w:r w:rsidR="006D70B9" w:rsidRPr="00E04ABA">
              <w:rPr>
                <w:rStyle w:val="Hyperlink"/>
                <w:noProof/>
              </w:rPr>
              <w:t>3.5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Tokovi rada i aktivnosti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_Toc195880878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7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7F36E13E" w14:textId="6B428323" w:rsidR="006D70B9" w:rsidRPr="00E04ABA" w:rsidRDefault="0075604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79" w:history="1">
            <w:r w:rsidR="006D70B9" w:rsidRPr="00E04ABA">
              <w:rPr>
                <w:rStyle w:val="Hyperlink"/>
                <w:noProof/>
                <w:lang w:val="sr-Latn-BA"/>
              </w:rPr>
              <w:t>4.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  <w:lang w:val="sr-Latn-BA"/>
              </w:rPr>
              <w:t>Kontrolne tačke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_Toc195880879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7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776C118A" w14:textId="62FD6B0D" w:rsidR="006D70B9" w:rsidRPr="00E04ABA" w:rsidRDefault="00756043">
          <w:pPr>
            <w:pStyle w:val="TOC1"/>
            <w:tabs>
              <w:tab w:val="left" w:pos="432"/>
            </w:tabs>
            <w:rPr>
              <w:rFonts w:eastAsiaTheme="minorEastAsia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5880880" w:history="1">
            <w:r w:rsidR="006D70B9" w:rsidRPr="00E04ABA">
              <w:rPr>
                <w:rStyle w:val="Hyperlink"/>
                <w:noProof/>
              </w:rPr>
              <w:t>5.</w:t>
            </w:r>
            <w:r w:rsidR="006D70B9" w:rsidRPr="00E04ABA">
              <w:rPr>
                <w:rFonts w:eastAsiaTheme="minorEastAsia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6D70B9" w:rsidRPr="00E04ABA">
              <w:rPr>
                <w:rStyle w:val="Hyperlink"/>
                <w:noProof/>
              </w:rPr>
              <w:t>Resursi</w:t>
            </w:r>
            <w:r w:rsidR="006D70B9" w:rsidRPr="00E04ABA">
              <w:rPr>
                <w:noProof/>
                <w:webHidden/>
              </w:rPr>
              <w:tab/>
            </w:r>
            <w:r w:rsidR="006D70B9" w:rsidRPr="00E04ABA">
              <w:rPr>
                <w:noProof/>
                <w:webHidden/>
              </w:rPr>
              <w:fldChar w:fldCharType="begin"/>
            </w:r>
            <w:r w:rsidR="006D70B9" w:rsidRPr="00E04ABA">
              <w:rPr>
                <w:noProof/>
                <w:webHidden/>
              </w:rPr>
              <w:instrText xml:space="preserve"> PAGEREF _Toc195880880 \h </w:instrText>
            </w:r>
            <w:r w:rsidR="006D70B9" w:rsidRPr="00E04ABA">
              <w:rPr>
                <w:noProof/>
                <w:webHidden/>
              </w:rPr>
            </w:r>
            <w:r w:rsidR="006D70B9" w:rsidRPr="00E04ABA">
              <w:rPr>
                <w:noProof/>
                <w:webHidden/>
              </w:rPr>
              <w:fldChar w:fldCharType="separate"/>
            </w:r>
            <w:r w:rsidR="006E69CA" w:rsidRPr="00E04ABA">
              <w:rPr>
                <w:noProof/>
                <w:webHidden/>
              </w:rPr>
              <w:t>7</w:t>
            </w:r>
            <w:r w:rsidR="006D70B9" w:rsidRPr="00E04ABA">
              <w:rPr>
                <w:noProof/>
                <w:webHidden/>
              </w:rPr>
              <w:fldChar w:fldCharType="end"/>
            </w:r>
          </w:hyperlink>
        </w:p>
        <w:p w14:paraId="4D483B42" w14:textId="07E9CB74" w:rsidR="006D70B9" w:rsidRPr="00E04ABA" w:rsidRDefault="006D70B9">
          <w:r w:rsidRPr="00E04ABA">
            <w:rPr>
              <w:b/>
              <w:bCs/>
            </w:rPr>
            <w:fldChar w:fldCharType="end"/>
          </w:r>
        </w:p>
      </w:sdtContent>
    </w:sdt>
    <w:p w14:paraId="2FE7AB7C" w14:textId="3EC3228C" w:rsidR="0021004A" w:rsidRPr="00E04ABA" w:rsidRDefault="00A50DAC">
      <w:pPr>
        <w:pStyle w:val="Title"/>
        <w:rPr>
          <w:rFonts w:ascii="Times New Roman" w:hAnsi="Times New Roman"/>
        </w:rPr>
      </w:pPr>
      <w:r w:rsidRPr="00E04ABA">
        <w:rPr>
          <w:rFonts w:ascii="Times New Roman" w:hAnsi="Times New Roman"/>
        </w:rPr>
        <w:br w:type="page"/>
      </w:r>
      <w:r w:rsidR="00BF2929" w:rsidRPr="00E04ABA">
        <w:rPr>
          <w:rFonts w:ascii="Times New Roman" w:hAnsi="Times New Roman"/>
        </w:rPr>
        <w:t xml:space="preserve">Plan upravljanja zahtjevima </w:t>
      </w:r>
    </w:p>
    <w:p w14:paraId="65AA729C" w14:textId="0256D51C" w:rsidR="0021004A" w:rsidRPr="00E04ABA" w:rsidRDefault="00BF2929" w:rsidP="0082397A">
      <w:pPr>
        <w:pStyle w:val="Heading1"/>
        <w:ind w:left="284" w:hanging="284"/>
        <w:rPr>
          <w:rFonts w:ascii="Times New Roman" w:hAnsi="Times New Roman"/>
        </w:rPr>
      </w:pPr>
      <w:bookmarkStart w:id="0" w:name="_Toc185574923"/>
      <w:bookmarkStart w:id="1" w:name="_Toc195880850"/>
      <w:r w:rsidRPr="00E04ABA">
        <w:rPr>
          <w:rFonts w:ascii="Times New Roman" w:hAnsi="Times New Roman"/>
        </w:rPr>
        <w:t>Uvod</w:t>
      </w:r>
      <w:bookmarkEnd w:id="0"/>
      <w:bookmarkEnd w:id="1"/>
    </w:p>
    <w:p w14:paraId="12BCFAE8" w14:textId="2E9E6BA3" w:rsidR="0021004A" w:rsidRPr="00E04ABA" w:rsidRDefault="001276DD" w:rsidP="00E04ABA">
      <w:pPr>
        <w:pStyle w:val="Heading2"/>
        <w:ind w:left="709" w:hanging="436"/>
        <w:rPr>
          <w:rFonts w:ascii="Times New Roman" w:hAnsi="Times New Roman"/>
        </w:rPr>
      </w:pPr>
      <w:bookmarkStart w:id="2" w:name="_Toc185574924"/>
      <w:bookmarkStart w:id="3" w:name="_Toc195880851"/>
      <w:r w:rsidRPr="00E04ABA">
        <w:rPr>
          <w:rFonts w:ascii="Times New Roman" w:hAnsi="Times New Roman"/>
        </w:rPr>
        <w:t>Svrha</w:t>
      </w:r>
      <w:bookmarkEnd w:id="2"/>
      <w:bookmarkEnd w:id="3"/>
    </w:p>
    <w:p w14:paraId="61C75850" w14:textId="032DCA42" w:rsidR="001276DD" w:rsidRPr="00E04ABA" w:rsidRDefault="0082397A" w:rsidP="0082397A">
      <w:pPr>
        <w:ind w:left="709"/>
        <w:jc w:val="both"/>
      </w:pPr>
      <w:r w:rsidRPr="00E04ABA">
        <w:rPr>
          <w:i/>
          <w:iCs/>
        </w:rPr>
        <w:t>„Plan upravljanja zahtjevima</w:t>
      </w:r>
      <w:r w:rsidRPr="00E04ABA">
        <w:t xml:space="preserve"> sadrži“ detaljan opis smjernica za postavku zahtjeva projekta, kao i odgovor projekta na njihove izmjene. </w:t>
      </w:r>
      <w:r w:rsidR="001276DD" w:rsidRPr="00E04ABA">
        <w:t xml:space="preserve">Svrha </w:t>
      </w:r>
      <w:r w:rsidR="00A94956" w:rsidRPr="00E04ABA">
        <w:t>p</w:t>
      </w:r>
      <w:r w:rsidR="001276DD" w:rsidRPr="00E04ABA">
        <w:t>lan</w:t>
      </w:r>
      <w:r w:rsidR="00DF7EBF" w:rsidRPr="00E04ABA">
        <w:t>a</w:t>
      </w:r>
      <w:r w:rsidR="001276DD" w:rsidRPr="00E04ABA">
        <w:t xml:space="preserve"> upravljanja zahtjevima je izlaganje plana za prikupljanje, razmatranje i kategorizaciju softverskih zahtjeva, uz opis alata i dokumenata koji će biti korišteni u ove svrhe.</w:t>
      </w:r>
    </w:p>
    <w:p w14:paraId="48D63FB5" w14:textId="31FFBD65" w:rsidR="0021004A" w:rsidRPr="00E04ABA" w:rsidRDefault="00086D34" w:rsidP="00E04ABA">
      <w:pPr>
        <w:pStyle w:val="Heading2"/>
        <w:ind w:left="709" w:hanging="436"/>
        <w:rPr>
          <w:rFonts w:ascii="Times New Roman" w:hAnsi="Times New Roman"/>
        </w:rPr>
      </w:pPr>
      <w:bookmarkStart w:id="4" w:name="_Toc185574925"/>
      <w:bookmarkStart w:id="5" w:name="_Toc195880852"/>
      <w:r w:rsidRPr="00E04ABA">
        <w:rPr>
          <w:rFonts w:ascii="Times New Roman" w:hAnsi="Times New Roman"/>
        </w:rPr>
        <w:t>Područje primjene</w:t>
      </w:r>
      <w:bookmarkEnd w:id="4"/>
      <w:bookmarkEnd w:id="5"/>
    </w:p>
    <w:p w14:paraId="724BAF45" w14:textId="6EA3F13E" w:rsidR="00086D34" w:rsidRPr="00E04ABA" w:rsidRDefault="00086D34" w:rsidP="0082397A">
      <w:pPr>
        <w:ind w:left="709"/>
        <w:jc w:val="both"/>
      </w:pPr>
      <w:r w:rsidRPr="00E04ABA">
        <w:t xml:space="preserve">Plan upravljanja zahtjevima se odnosi na cjelokupan proces upravljanja zahtjevima </w:t>
      </w:r>
      <w:r w:rsidR="006D70B9" w:rsidRPr="00E04ABA">
        <w:t>pri razvoju informacionog sistema za transportom pošiljki “</w:t>
      </w:r>
      <w:r w:rsidR="006D70B9" w:rsidRPr="00E04ABA">
        <w:rPr>
          <w:i/>
        </w:rPr>
        <w:t>Hermes”</w:t>
      </w:r>
      <w:r w:rsidR="006D70B9" w:rsidRPr="00E04ABA">
        <w:t>.</w:t>
      </w:r>
    </w:p>
    <w:p w14:paraId="3277ABB9" w14:textId="0F87B7B4" w:rsidR="00183DC5" w:rsidRPr="00E04ABA" w:rsidRDefault="00183DC5" w:rsidP="00E04ABA">
      <w:pPr>
        <w:pStyle w:val="Heading2"/>
        <w:ind w:left="709" w:hanging="436"/>
        <w:rPr>
          <w:rFonts w:ascii="Times New Roman" w:hAnsi="Times New Roman"/>
        </w:rPr>
      </w:pPr>
      <w:bookmarkStart w:id="6" w:name="_Toc185574926"/>
      <w:bookmarkStart w:id="7" w:name="_Toc195880853"/>
      <w:r w:rsidRPr="00E04ABA">
        <w:rPr>
          <w:rFonts w:ascii="Times New Roman" w:hAnsi="Times New Roman"/>
        </w:rPr>
        <w:t>Definicije, akronimi i skraćenice</w:t>
      </w:r>
      <w:bookmarkEnd w:id="6"/>
      <w:bookmarkEnd w:id="7"/>
    </w:p>
    <w:p w14:paraId="2A2181E6" w14:textId="72F123BC" w:rsidR="00183DC5" w:rsidRPr="00E04ABA" w:rsidRDefault="00183DC5" w:rsidP="0082397A">
      <w:pPr>
        <w:ind w:left="709"/>
        <w:jc w:val="both"/>
      </w:pPr>
      <w:r w:rsidRPr="00E04ABA">
        <w:t xml:space="preserve">Sve potrebne definicije, akronimi i skraćenice sadržane su u dokumentu </w:t>
      </w:r>
      <w:r w:rsidRPr="00E04ABA">
        <w:rPr>
          <w:i/>
          <w:iCs/>
        </w:rPr>
        <w:t>Rječnik</w:t>
      </w:r>
      <w:r w:rsidRPr="00E04ABA">
        <w:t>, koji je dio projektne dokumentacije.</w:t>
      </w:r>
    </w:p>
    <w:p w14:paraId="762619FA" w14:textId="23F2BB6D" w:rsidR="0021004A" w:rsidRPr="00E04ABA" w:rsidRDefault="004B67C0" w:rsidP="00E04ABA">
      <w:pPr>
        <w:pStyle w:val="Heading2"/>
        <w:ind w:left="709" w:hanging="436"/>
        <w:rPr>
          <w:rFonts w:ascii="Times New Roman" w:hAnsi="Times New Roman"/>
        </w:rPr>
      </w:pPr>
      <w:bookmarkStart w:id="8" w:name="_Toc185574927"/>
      <w:bookmarkStart w:id="9" w:name="_Toc195880854"/>
      <w:r w:rsidRPr="00E04ABA">
        <w:rPr>
          <w:rFonts w:ascii="Times New Roman" w:hAnsi="Times New Roman"/>
        </w:rPr>
        <w:t>Reference</w:t>
      </w:r>
      <w:bookmarkEnd w:id="8"/>
      <w:bookmarkEnd w:id="9"/>
    </w:p>
    <w:p w14:paraId="2EC98387" w14:textId="129B8E59" w:rsidR="008E5A12" w:rsidRPr="00E04ABA" w:rsidRDefault="008E5A12" w:rsidP="0082397A">
      <w:pPr>
        <w:ind w:left="709"/>
        <w:jc w:val="both"/>
        <w:rPr>
          <w:i/>
          <w:iCs/>
          <w:lang w:val="sr-Latn-BA"/>
        </w:rPr>
      </w:pPr>
      <w:r w:rsidRPr="00E04ABA">
        <w:t xml:space="preserve">[1] </w:t>
      </w:r>
      <w:r w:rsidRPr="00E04ABA">
        <w:rPr>
          <w:i/>
          <w:iCs/>
        </w:rPr>
        <w:t>Z</w:t>
      </w:r>
      <w:proofErr w:type="spellStart"/>
      <w:r w:rsidRPr="00E04ABA">
        <w:rPr>
          <w:i/>
          <w:iCs/>
          <w:lang w:val="sr-Latn-BA"/>
        </w:rPr>
        <w:t>ahtjevi</w:t>
      </w:r>
      <w:proofErr w:type="spellEnd"/>
      <w:r w:rsidRPr="00E04ABA">
        <w:rPr>
          <w:i/>
          <w:iCs/>
          <w:lang w:val="sr-Latn-BA"/>
        </w:rPr>
        <w:t xml:space="preserve"> zainteresovanih strana</w:t>
      </w:r>
    </w:p>
    <w:p w14:paraId="5AE3F6FA" w14:textId="41380991" w:rsidR="008E5A12" w:rsidRPr="00E04ABA" w:rsidRDefault="008E5A12" w:rsidP="0082397A">
      <w:pPr>
        <w:ind w:left="709"/>
        <w:jc w:val="both"/>
      </w:pPr>
      <w:r w:rsidRPr="00E04ABA">
        <w:t xml:space="preserve">[2] </w:t>
      </w:r>
      <w:r w:rsidRPr="00E04ABA">
        <w:rPr>
          <w:i/>
          <w:iCs/>
        </w:rPr>
        <w:t>Vizija</w:t>
      </w:r>
    </w:p>
    <w:p w14:paraId="6B4566BE" w14:textId="58E8B62E" w:rsidR="008E5A12" w:rsidRPr="00E04ABA" w:rsidRDefault="008E5A12" w:rsidP="0082397A">
      <w:pPr>
        <w:ind w:left="709"/>
        <w:jc w:val="both"/>
        <w:rPr>
          <w:i/>
          <w:iCs/>
        </w:rPr>
      </w:pPr>
      <w:r w:rsidRPr="00E04ABA">
        <w:t xml:space="preserve">[3] </w:t>
      </w:r>
      <w:r w:rsidRPr="00E04ABA">
        <w:rPr>
          <w:i/>
          <w:iCs/>
        </w:rPr>
        <w:t>Specifikacija softverskih zahtjeva</w:t>
      </w:r>
    </w:p>
    <w:p w14:paraId="684B7A34" w14:textId="15F17344" w:rsidR="008E5A12" w:rsidRPr="00E04ABA" w:rsidRDefault="008E5A12" w:rsidP="0082397A">
      <w:pPr>
        <w:ind w:left="709"/>
        <w:jc w:val="both"/>
        <w:rPr>
          <w:i/>
          <w:iCs/>
          <w:lang w:val="en-US"/>
        </w:rPr>
      </w:pPr>
      <w:r w:rsidRPr="00E04ABA">
        <w:rPr>
          <w:lang w:val="en-US"/>
        </w:rPr>
        <w:t xml:space="preserve">[4] </w:t>
      </w:r>
      <w:proofErr w:type="spellStart"/>
      <w:r w:rsidRPr="00E04ABA">
        <w:rPr>
          <w:i/>
          <w:iCs/>
          <w:lang w:val="en-US"/>
        </w:rPr>
        <w:t>Dopunska</w:t>
      </w:r>
      <w:proofErr w:type="spellEnd"/>
      <w:r w:rsidRPr="00E04ABA">
        <w:rPr>
          <w:i/>
          <w:iCs/>
          <w:lang w:val="en-US"/>
        </w:rPr>
        <w:t xml:space="preserve"> </w:t>
      </w:r>
      <w:proofErr w:type="spellStart"/>
      <w:r w:rsidRPr="00E04ABA">
        <w:rPr>
          <w:i/>
          <w:iCs/>
          <w:lang w:val="en-US"/>
        </w:rPr>
        <w:t>specifikacija</w:t>
      </w:r>
      <w:proofErr w:type="spellEnd"/>
    </w:p>
    <w:p w14:paraId="33E7DD75" w14:textId="4120ECC9" w:rsidR="00A94956" w:rsidRPr="00E04ABA" w:rsidRDefault="00A94956" w:rsidP="0082397A">
      <w:pPr>
        <w:ind w:left="709"/>
        <w:jc w:val="both"/>
        <w:rPr>
          <w:lang w:val="en-US"/>
        </w:rPr>
      </w:pPr>
      <w:r w:rsidRPr="00E04ABA">
        <w:rPr>
          <w:lang w:val="en-US"/>
        </w:rPr>
        <w:t>[5]</w:t>
      </w:r>
      <w:r w:rsidRPr="00E04ABA">
        <w:rPr>
          <w:i/>
          <w:iCs/>
          <w:lang w:val="en-US"/>
        </w:rPr>
        <w:t xml:space="preserve"> Model zahtjeva</w:t>
      </w:r>
    </w:p>
    <w:p w14:paraId="0371AAB1" w14:textId="691F1A5C" w:rsidR="0021004A" w:rsidRPr="00E04ABA" w:rsidRDefault="008E5A12" w:rsidP="00E04ABA">
      <w:pPr>
        <w:pStyle w:val="Heading2"/>
        <w:ind w:left="709" w:hanging="436"/>
        <w:rPr>
          <w:rFonts w:ascii="Times New Roman" w:hAnsi="Times New Roman"/>
        </w:rPr>
      </w:pPr>
      <w:bookmarkStart w:id="10" w:name="_Toc185574928"/>
      <w:bookmarkStart w:id="11" w:name="_Toc195880855"/>
      <w:r w:rsidRPr="00E04ABA">
        <w:rPr>
          <w:rFonts w:ascii="Times New Roman" w:hAnsi="Times New Roman"/>
        </w:rPr>
        <w:t>Pregled</w:t>
      </w:r>
      <w:bookmarkEnd w:id="10"/>
      <w:bookmarkEnd w:id="11"/>
    </w:p>
    <w:p w14:paraId="44A0A2E4" w14:textId="1B980CF6" w:rsidR="00207294" w:rsidRPr="00E04ABA" w:rsidRDefault="00207294" w:rsidP="00D83F05">
      <w:pPr>
        <w:ind w:left="709"/>
        <w:jc w:val="both"/>
      </w:pPr>
      <w:r w:rsidRPr="00E04ABA">
        <w:t>Plan upravljanja zahtjevima predstavlja detaljan pregled plana za upravljanje zahtjevima.</w:t>
      </w:r>
    </w:p>
    <w:p w14:paraId="4010EDEC" w14:textId="5CB773C9" w:rsidR="0021004A" w:rsidRPr="00E04ABA" w:rsidRDefault="00ED5412" w:rsidP="00D83F05">
      <w:pPr>
        <w:pStyle w:val="Heading1"/>
        <w:ind w:left="284" w:hanging="295"/>
        <w:rPr>
          <w:rFonts w:ascii="Times New Roman" w:hAnsi="Times New Roman"/>
        </w:rPr>
      </w:pPr>
      <w:bookmarkStart w:id="12" w:name="_Toc185574929"/>
      <w:bookmarkStart w:id="13" w:name="_Toc195880856"/>
      <w:r w:rsidRPr="00E04ABA">
        <w:rPr>
          <w:rFonts w:ascii="Times New Roman" w:hAnsi="Times New Roman"/>
        </w:rPr>
        <w:t>Upravljanje zahtjevima</w:t>
      </w:r>
      <w:bookmarkEnd w:id="12"/>
      <w:bookmarkEnd w:id="13"/>
    </w:p>
    <w:p w14:paraId="648448DB" w14:textId="36BCA509" w:rsidR="0021004A" w:rsidRPr="00E04ABA" w:rsidRDefault="00ED5412" w:rsidP="00E04ABA">
      <w:pPr>
        <w:pStyle w:val="Heading2"/>
        <w:ind w:hanging="436"/>
        <w:rPr>
          <w:rFonts w:ascii="Times New Roman" w:hAnsi="Times New Roman"/>
        </w:rPr>
      </w:pPr>
      <w:bookmarkStart w:id="14" w:name="_Toc185574930"/>
      <w:bookmarkStart w:id="15" w:name="_Toc195880857"/>
      <w:r w:rsidRPr="00E04ABA">
        <w:rPr>
          <w:rFonts w:ascii="Times New Roman" w:hAnsi="Times New Roman"/>
        </w:rPr>
        <w:t>Organizacija, odgovornosti i interfejsi</w:t>
      </w:r>
      <w:bookmarkEnd w:id="14"/>
      <w:bookmarkEnd w:id="15"/>
    </w:p>
    <w:p w14:paraId="2FA328EC" w14:textId="1D9DAAAD" w:rsidR="0053059C" w:rsidRPr="00E04ABA" w:rsidRDefault="0053059C" w:rsidP="00E04ABA">
      <w:pPr>
        <w:pStyle w:val="Heading3"/>
        <w:ind w:left="1134" w:hanging="850"/>
        <w:rPr>
          <w:rFonts w:ascii="Times New Roman" w:hAnsi="Times New Roman"/>
          <w:b/>
          <w:bCs/>
        </w:rPr>
      </w:pPr>
      <w:bookmarkStart w:id="16" w:name="_Toc185574931"/>
      <w:bookmarkStart w:id="17" w:name="_Toc195880858"/>
      <w:r w:rsidRPr="00E04ABA">
        <w:rPr>
          <w:rFonts w:ascii="Times New Roman" w:hAnsi="Times New Roman"/>
          <w:b/>
          <w:bCs/>
        </w:rPr>
        <w:t>Vođa tima</w:t>
      </w:r>
      <w:bookmarkEnd w:id="16"/>
      <w:bookmarkEnd w:id="17"/>
    </w:p>
    <w:p w14:paraId="2AE93AE6" w14:textId="0A9C0899" w:rsidR="0053059C" w:rsidRPr="00E04ABA" w:rsidRDefault="0053059C" w:rsidP="00D83F05">
      <w:pPr>
        <w:ind w:left="1134"/>
      </w:pPr>
      <w:r w:rsidRPr="00E04ABA">
        <w:t xml:space="preserve">Vođa tima predstavlja rukovodioca projekta, te vezu između klijenta i razvojnog tima. Zaduženja vođe tima su da definiše zahtjeve sistema, vrši njihov pregled i prosljeđuje zahtjeve na procjenu. Nakon procjene definisani zahtjevi se prosljeđuju klijentu. U slučaju izmjena ili nejasnoća definisanih zahtjeva, klijent se obraća vođi tima. </w:t>
      </w:r>
      <w:r w:rsidR="00B978A9" w:rsidRPr="00E04ABA">
        <w:t xml:space="preserve">Na kraju kontrolne tačke vođa tima podnosi izvještaj klijentu o stanju projekta. Ukoliko razvojni zim projekta ustanovi da je potrebna izmjena zahtjeva, vođa tima je zadužen za obavljanje pregovora sa klijentom. </w:t>
      </w:r>
      <w:r w:rsidRPr="00E04ABA">
        <w:t xml:space="preserve"> </w:t>
      </w:r>
    </w:p>
    <w:p w14:paraId="5B7AD1C1" w14:textId="4F6A71A8" w:rsidR="0053059C" w:rsidRPr="00E04ABA" w:rsidRDefault="0053059C" w:rsidP="00E04ABA">
      <w:pPr>
        <w:pStyle w:val="Heading3"/>
        <w:ind w:left="1134" w:hanging="850"/>
        <w:rPr>
          <w:rFonts w:ascii="Times New Roman" w:hAnsi="Times New Roman"/>
          <w:b/>
          <w:bCs/>
        </w:rPr>
      </w:pPr>
      <w:bookmarkStart w:id="18" w:name="_Toc185574932"/>
      <w:bookmarkStart w:id="19" w:name="_Toc195880859"/>
      <w:r w:rsidRPr="00E04ABA">
        <w:rPr>
          <w:rFonts w:ascii="Times New Roman" w:hAnsi="Times New Roman"/>
          <w:b/>
          <w:bCs/>
        </w:rPr>
        <w:t>Programer</w:t>
      </w:r>
      <w:bookmarkEnd w:id="18"/>
      <w:bookmarkEnd w:id="19"/>
    </w:p>
    <w:p w14:paraId="0A96D451" w14:textId="02844728" w:rsidR="0053059C" w:rsidRPr="00E04ABA" w:rsidRDefault="00C44B20" w:rsidP="00D83F05">
      <w:pPr>
        <w:ind w:left="1134"/>
      </w:pPr>
      <w:r w:rsidRPr="00E04ABA">
        <w:t>Programer predstavlja člana razvojnog tima, koji je zadužen na radu razvoja projekta, njegovog modela, kao i preslikavanje odobrenih zahtjeva u programski kod. Programer je takođe odgovoran za održavanje “matrice“ odobrenih zahtjeva od strane klijenta, kao i predlaganje izmjena zahtjeva korisnika, koje prosljeđuje vođi tima. Razvojni tim je zadužen za realizaciju zahtjeva prema potrebama korisnika i njihovo prosljeđivanje klijentu na validaciju.</w:t>
      </w:r>
    </w:p>
    <w:p w14:paraId="3349C07B" w14:textId="478F7E7A" w:rsidR="0053059C" w:rsidRPr="00E04ABA" w:rsidRDefault="0053059C" w:rsidP="00E04ABA">
      <w:pPr>
        <w:pStyle w:val="Heading3"/>
        <w:ind w:left="1134" w:hanging="850"/>
        <w:rPr>
          <w:rFonts w:ascii="Times New Roman" w:hAnsi="Times New Roman"/>
          <w:b/>
          <w:bCs/>
        </w:rPr>
      </w:pPr>
      <w:bookmarkStart w:id="20" w:name="_Toc185574933"/>
      <w:bookmarkStart w:id="21" w:name="_Toc195880860"/>
      <w:r w:rsidRPr="00E04ABA">
        <w:rPr>
          <w:rFonts w:ascii="Times New Roman" w:hAnsi="Times New Roman"/>
          <w:b/>
          <w:bCs/>
        </w:rPr>
        <w:t>Tester aplikacije (QA/Test inžinjer)</w:t>
      </w:r>
      <w:bookmarkEnd w:id="20"/>
      <w:bookmarkEnd w:id="21"/>
    </w:p>
    <w:p w14:paraId="28EDD6A0" w14:textId="61702566" w:rsidR="0053059C" w:rsidRPr="00E04ABA" w:rsidRDefault="00C44B20" w:rsidP="00D83F05">
      <w:pPr>
        <w:ind w:left="1134"/>
      </w:pPr>
      <w:r w:rsidRPr="00E04ABA">
        <w:t>QA/Test inžinjer izvšava poređenje krajnjeg proizvoda sa odobrenim zahtjevima od strane klijenta</w:t>
      </w:r>
      <w:r w:rsidR="0003169E" w:rsidRPr="00E04ABA">
        <w:t>, kao i razvijanje strategije i plana testiranja, izvršavanje testova, njihovu analizu i izvještavanje, kao i osiguravanje kvaliteta proizvoda</w:t>
      </w:r>
      <w:r w:rsidRPr="00E04ABA">
        <w:t xml:space="preserve">. </w:t>
      </w:r>
      <w:r w:rsidR="0003169E" w:rsidRPr="00E04ABA">
        <w:t>Kada se utvrdi da su svi zahtjevi klijenta ispunjeni, QA/Test inžinjer je zadužen da priloži validaciju klijentu, te dokumentuje sav proces dokumentacije.</w:t>
      </w:r>
    </w:p>
    <w:p w14:paraId="6CEB9A22" w14:textId="27FFA347" w:rsidR="0053059C" w:rsidRPr="00E04ABA" w:rsidRDefault="0053059C" w:rsidP="00E04ABA">
      <w:pPr>
        <w:pStyle w:val="Heading3"/>
        <w:ind w:left="1134" w:hanging="850"/>
        <w:rPr>
          <w:rFonts w:ascii="Times New Roman" w:hAnsi="Times New Roman"/>
          <w:b/>
          <w:bCs/>
        </w:rPr>
      </w:pPr>
      <w:bookmarkStart w:id="22" w:name="_Toc185574934"/>
      <w:bookmarkStart w:id="23" w:name="_Toc195880861"/>
      <w:r w:rsidRPr="00E04ABA">
        <w:rPr>
          <w:rFonts w:ascii="Times New Roman" w:hAnsi="Times New Roman"/>
          <w:b/>
          <w:bCs/>
        </w:rPr>
        <w:t>Klijent</w:t>
      </w:r>
      <w:bookmarkEnd w:id="22"/>
      <w:bookmarkEnd w:id="23"/>
    </w:p>
    <w:p w14:paraId="22D30FE4" w14:textId="421AB978" w:rsidR="0053059C" w:rsidRPr="00E04ABA" w:rsidRDefault="0003169E" w:rsidP="00D83F05">
      <w:pPr>
        <w:ind w:left="1134"/>
      </w:pPr>
      <w:r w:rsidRPr="00E04ABA">
        <w:t xml:space="preserve">Klijent je zadužen za odobravanje i definisanje zahtjeva, u komunikaciji sa razvojnim timom posredstvom vođe tima. </w:t>
      </w:r>
    </w:p>
    <w:p w14:paraId="2527BCA7" w14:textId="77777777" w:rsidR="0053059C" w:rsidRPr="00E04ABA" w:rsidRDefault="0053059C" w:rsidP="0053059C"/>
    <w:p w14:paraId="0F8CBC8F" w14:textId="3BA3FB38" w:rsidR="0021004A" w:rsidRPr="00E04ABA" w:rsidRDefault="0053059C" w:rsidP="00E04ABA">
      <w:pPr>
        <w:pStyle w:val="Heading2"/>
        <w:ind w:left="709" w:hanging="436"/>
        <w:rPr>
          <w:rFonts w:ascii="Times New Roman" w:hAnsi="Times New Roman"/>
        </w:rPr>
      </w:pPr>
      <w:bookmarkStart w:id="24" w:name="_Toc185574935"/>
      <w:bookmarkStart w:id="25" w:name="_Toc195880862"/>
      <w:r w:rsidRPr="00E04ABA">
        <w:rPr>
          <w:rFonts w:ascii="Times New Roman" w:hAnsi="Times New Roman"/>
        </w:rPr>
        <w:t>Alati, okruženje i infrastruktura</w:t>
      </w:r>
      <w:bookmarkEnd w:id="24"/>
      <w:bookmarkEnd w:id="25"/>
    </w:p>
    <w:p w14:paraId="3348216F" w14:textId="0CDAF0E5" w:rsidR="0003169E" w:rsidRPr="00E04ABA" w:rsidRDefault="00DB3CB8" w:rsidP="0003169E">
      <w:pPr>
        <w:ind w:left="720"/>
      </w:pPr>
      <w:r w:rsidRPr="00E04ABA">
        <w:t>Alati i okruženja koji će biti korišteni za razvoj projekta su:</w:t>
      </w:r>
    </w:p>
    <w:p w14:paraId="437018B2" w14:textId="1D195A9D" w:rsidR="00DB3CB8" w:rsidRPr="00E04ABA" w:rsidRDefault="00DB3CB8" w:rsidP="00D83F05">
      <w:pPr>
        <w:pStyle w:val="ListParagraph"/>
        <w:numPr>
          <w:ilvl w:val="0"/>
          <w:numId w:val="34"/>
        </w:numPr>
        <w:ind w:left="1560" w:hanging="426"/>
      </w:pPr>
      <w:r w:rsidRPr="00E04ABA">
        <w:t>SAP PowerDesigner, u procesu kreiranja i razvoja statičkog i dinamičkog modela</w:t>
      </w:r>
    </w:p>
    <w:p w14:paraId="5C547DA7" w14:textId="545828DF" w:rsidR="00DB3CB8" w:rsidRPr="00E04ABA" w:rsidRDefault="00DB3CB8" w:rsidP="00D83F05">
      <w:pPr>
        <w:pStyle w:val="ListParagraph"/>
        <w:numPr>
          <w:ilvl w:val="0"/>
          <w:numId w:val="34"/>
        </w:numPr>
        <w:ind w:left="1560" w:hanging="426"/>
      </w:pPr>
      <w:r w:rsidRPr="00E04ABA">
        <w:t>Java development kit (JDK), verzija 21.0.1 (jdk-21.0.1), Java Runtime Environment JavaSE-14 (Java Standard Edition-14)</w:t>
      </w:r>
    </w:p>
    <w:p w14:paraId="51493218" w14:textId="041098F1" w:rsidR="00DB3CB8" w:rsidRPr="00E04ABA" w:rsidRDefault="00DB3CB8" w:rsidP="00D83F05">
      <w:pPr>
        <w:pStyle w:val="ListParagraph"/>
        <w:numPr>
          <w:ilvl w:val="0"/>
          <w:numId w:val="34"/>
        </w:numPr>
        <w:ind w:left="1560" w:hanging="426"/>
      </w:pPr>
      <w:r w:rsidRPr="00E04ABA">
        <w:t xml:space="preserve">Eclipse IDE for Java Developers, okruženje verzija: </w:t>
      </w:r>
      <w:r w:rsidR="00435113" w:rsidRPr="00E04ABA">
        <w:t>2023-12 (4.30.0)</w:t>
      </w:r>
    </w:p>
    <w:p w14:paraId="2D5E8801" w14:textId="6A649F6C" w:rsidR="00435113" w:rsidRPr="00E04ABA" w:rsidRDefault="00435113" w:rsidP="00D83F05">
      <w:pPr>
        <w:pStyle w:val="ListParagraph"/>
        <w:numPr>
          <w:ilvl w:val="0"/>
          <w:numId w:val="34"/>
        </w:numPr>
        <w:ind w:left="1560" w:hanging="426"/>
      </w:pPr>
      <w:r w:rsidRPr="00E04ABA">
        <w:t>Redmine, sistem za monitoring proj</w:t>
      </w:r>
      <w:r w:rsidR="00A94956" w:rsidRPr="00E04ABA">
        <w:t>ekata</w:t>
      </w:r>
    </w:p>
    <w:p w14:paraId="0CCB95BC" w14:textId="553F3D06" w:rsidR="0021004A" w:rsidRPr="00E04ABA" w:rsidRDefault="00435113" w:rsidP="00D83F05">
      <w:pPr>
        <w:pStyle w:val="Heading1"/>
        <w:ind w:left="284" w:hanging="284"/>
        <w:rPr>
          <w:rFonts w:ascii="Times New Roman" w:hAnsi="Times New Roman"/>
        </w:rPr>
      </w:pPr>
      <w:bookmarkStart w:id="26" w:name="_Toc185574936"/>
      <w:bookmarkStart w:id="27" w:name="_Toc195880863"/>
      <w:r w:rsidRPr="00E04ABA">
        <w:rPr>
          <w:rFonts w:ascii="Times New Roman" w:hAnsi="Times New Roman"/>
        </w:rPr>
        <w:t>Program upravljanja zahtjevima</w:t>
      </w:r>
      <w:bookmarkEnd w:id="26"/>
      <w:bookmarkEnd w:id="27"/>
    </w:p>
    <w:p w14:paraId="793C06B0" w14:textId="17A75283" w:rsidR="0021004A" w:rsidRPr="00E04ABA" w:rsidRDefault="00872EE7" w:rsidP="00E04ABA">
      <w:pPr>
        <w:pStyle w:val="Heading2"/>
        <w:ind w:hanging="436"/>
        <w:rPr>
          <w:rFonts w:ascii="Times New Roman" w:hAnsi="Times New Roman"/>
        </w:rPr>
      </w:pPr>
      <w:bookmarkStart w:id="28" w:name="_Toc185574937"/>
      <w:bookmarkStart w:id="29" w:name="_Toc195880864"/>
      <w:r w:rsidRPr="00E04ABA">
        <w:rPr>
          <w:rFonts w:ascii="Times New Roman" w:hAnsi="Times New Roman"/>
        </w:rPr>
        <w:t>Identifikacija zahtjeva</w:t>
      </w:r>
      <w:bookmarkEnd w:id="28"/>
      <w:bookmarkEnd w:id="29"/>
    </w:p>
    <w:p w14:paraId="1CFE8F51" w14:textId="77777777" w:rsidR="00A94956" w:rsidRPr="00E04ABA" w:rsidRDefault="00A94956" w:rsidP="00A94956">
      <w:pPr>
        <w:ind w:left="720"/>
      </w:pPr>
    </w:p>
    <w:tbl>
      <w:tblPr>
        <w:tblpPr w:leftFromText="141" w:rightFromText="141" w:vertAnchor="text" w:horzAnchor="margin" w:tblpXSpec="right" w:tblpY="152"/>
        <w:tblW w:w="86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03"/>
        <w:gridCol w:w="3284"/>
        <w:gridCol w:w="3241"/>
      </w:tblGrid>
      <w:tr w:rsidR="00A94956" w:rsidRPr="00E04ABA" w14:paraId="11F036DC" w14:textId="77777777" w:rsidTr="00D83F05">
        <w:tc>
          <w:tcPr>
            <w:tcW w:w="2103" w:type="dxa"/>
            <w:tcBorders>
              <w:bottom w:val="double" w:sz="4" w:space="0" w:color="auto"/>
              <w:right w:val="double" w:sz="4" w:space="0" w:color="auto"/>
            </w:tcBorders>
          </w:tcPr>
          <w:p w14:paraId="65423937" w14:textId="77777777" w:rsidR="00A94956" w:rsidRPr="00E04ABA" w:rsidRDefault="00A94956" w:rsidP="00D83F05">
            <w:pPr>
              <w:pStyle w:val="BodyText"/>
              <w:ind w:left="7" w:firstLine="7"/>
              <w:jc w:val="center"/>
            </w:pPr>
            <w:r w:rsidRPr="00E04ABA">
              <w:rPr>
                <w:b/>
                <w:bCs/>
              </w:rPr>
              <w:t>Dokument</w:t>
            </w:r>
          </w:p>
        </w:tc>
        <w:tc>
          <w:tcPr>
            <w:tcW w:w="328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99D5A9" w14:textId="77777777" w:rsidR="00A94956" w:rsidRPr="00E04ABA" w:rsidRDefault="00A94956" w:rsidP="00D83F05">
            <w:pPr>
              <w:pStyle w:val="BodyText"/>
              <w:ind w:left="7" w:firstLine="7"/>
              <w:jc w:val="center"/>
              <w:rPr>
                <w:b/>
                <w:bCs/>
              </w:rPr>
            </w:pPr>
            <w:r w:rsidRPr="00E04ABA">
              <w:rPr>
                <w:b/>
                <w:bCs/>
              </w:rPr>
              <w:t>Zavisni predmet</w:t>
            </w:r>
          </w:p>
        </w:tc>
        <w:tc>
          <w:tcPr>
            <w:tcW w:w="3241" w:type="dxa"/>
            <w:tcBorders>
              <w:left w:val="double" w:sz="4" w:space="0" w:color="auto"/>
              <w:bottom w:val="double" w:sz="4" w:space="0" w:color="auto"/>
            </w:tcBorders>
          </w:tcPr>
          <w:p w14:paraId="00A696B4" w14:textId="77777777" w:rsidR="00A94956" w:rsidRPr="00E04ABA" w:rsidRDefault="00A94956" w:rsidP="00D83F05">
            <w:pPr>
              <w:pStyle w:val="BodyText"/>
              <w:ind w:left="7" w:firstLine="7"/>
              <w:jc w:val="center"/>
              <w:rPr>
                <w:b/>
                <w:bCs/>
              </w:rPr>
            </w:pPr>
            <w:r w:rsidRPr="00E04ABA">
              <w:rPr>
                <w:b/>
                <w:bCs/>
              </w:rPr>
              <w:t>Opis</w:t>
            </w:r>
          </w:p>
        </w:tc>
      </w:tr>
      <w:tr w:rsidR="00A94956" w:rsidRPr="00E04ABA" w14:paraId="45272922" w14:textId="77777777" w:rsidTr="00D83F05">
        <w:tc>
          <w:tcPr>
            <w:tcW w:w="210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7543A1" w14:textId="77777777" w:rsidR="00A94956" w:rsidRPr="00E04ABA" w:rsidRDefault="00A94956" w:rsidP="00D83F05">
            <w:pPr>
              <w:pStyle w:val="BodyText"/>
              <w:ind w:left="7" w:firstLine="7"/>
            </w:pPr>
            <w:r w:rsidRPr="00E04ABA">
              <w:t>Zahtjevi zainteresovanih strana</w:t>
            </w:r>
          </w:p>
        </w:tc>
        <w:tc>
          <w:tcPr>
            <w:tcW w:w="3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B0552F" w14:textId="77777777" w:rsidR="00A94956" w:rsidRPr="00E04ABA" w:rsidRDefault="00A94956" w:rsidP="00D83F05">
            <w:pPr>
              <w:pStyle w:val="BodyText"/>
              <w:ind w:left="7" w:firstLine="7"/>
            </w:pPr>
            <w:r w:rsidRPr="00E04ABA">
              <w:t>Zahtjev zainteresovane strane</w:t>
            </w:r>
          </w:p>
        </w:tc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FC0DE91" w14:textId="77777777" w:rsidR="00A94956" w:rsidRPr="00E04ABA" w:rsidRDefault="00A94956" w:rsidP="00D83F05">
            <w:pPr>
              <w:pStyle w:val="BodyText"/>
              <w:ind w:left="7" w:firstLine="7"/>
            </w:pPr>
            <w:r w:rsidRPr="00E04ABA">
              <w:t>Zahtjevi dobijeni od strane korisnika koji će koristiti sistem u konačnici. Zahtjevi su prethodno odobreni od strane klijenta.</w:t>
            </w:r>
          </w:p>
        </w:tc>
      </w:tr>
      <w:tr w:rsidR="00A94956" w:rsidRPr="00E04ABA" w14:paraId="4EA302DB" w14:textId="77777777" w:rsidTr="00D83F05">
        <w:tc>
          <w:tcPr>
            <w:tcW w:w="210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61C9A2" w14:textId="77777777" w:rsidR="00A94956" w:rsidRPr="00E04ABA" w:rsidRDefault="00A94956" w:rsidP="00D83F05">
            <w:pPr>
              <w:pStyle w:val="BodyText"/>
              <w:ind w:left="7" w:firstLine="7"/>
            </w:pPr>
            <w:r w:rsidRPr="00E04ABA">
              <w:t>Vizija</w:t>
            </w:r>
          </w:p>
        </w:tc>
        <w:tc>
          <w:tcPr>
            <w:tcW w:w="3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80FBE1" w14:textId="77777777" w:rsidR="00A94956" w:rsidRPr="00E04ABA" w:rsidRDefault="00A94956" w:rsidP="00D83F05">
            <w:pPr>
              <w:pStyle w:val="BodyText"/>
              <w:ind w:left="7" w:firstLine="7"/>
            </w:pPr>
            <w:r w:rsidRPr="00E04ABA">
              <w:t>Potreba zainteresovane strane</w:t>
            </w:r>
          </w:p>
        </w:tc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34BD123" w14:textId="77777777" w:rsidR="00A94956" w:rsidRPr="00E04ABA" w:rsidRDefault="00A94956" w:rsidP="00D83F05">
            <w:pPr>
              <w:pStyle w:val="BodyText"/>
              <w:ind w:left="7" w:firstLine="7"/>
            </w:pPr>
            <w:r w:rsidRPr="00E04ABA">
              <w:t>Ključna potreba zainteresovane strane</w:t>
            </w:r>
          </w:p>
        </w:tc>
      </w:tr>
      <w:tr w:rsidR="00A94956" w:rsidRPr="00E04ABA" w14:paraId="44C9B058" w14:textId="77777777" w:rsidTr="00D83F05">
        <w:tc>
          <w:tcPr>
            <w:tcW w:w="210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B16EE9" w14:textId="77777777" w:rsidR="00A94956" w:rsidRPr="00E04ABA" w:rsidRDefault="00A94956" w:rsidP="00D83F05">
            <w:pPr>
              <w:pStyle w:val="BodyText"/>
              <w:ind w:left="7" w:firstLine="7"/>
            </w:pPr>
            <w:r w:rsidRPr="00E04ABA">
              <w:t>Model slučajeva korištenja</w:t>
            </w:r>
          </w:p>
        </w:tc>
        <w:tc>
          <w:tcPr>
            <w:tcW w:w="3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F8DB4D" w14:textId="77777777" w:rsidR="00A94956" w:rsidRPr="00E04ABA" w:rsidRDefault="00A94956" w:rsidP="00D83F05">
            <w:pPr>
              <w:pStyle w:val="BodyText"/>
              <w:ind w:left="7" w:firstLine="7"/>
            </w:pPr>
            <w:r w:rsidRPr="00E04ABA">
              <w:t>Slučaj korištenja</w:t>
            </w:r>
          </w:p>
        </w:tc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1020014" w14:textId="77777777" w:rsidR="00A94956" w:rsidRPr="00E04ABA" w:rsidRDefault="00A94956" w:rsidP="00D83F05">
            <w:pPr>
              <w:pStyle w:val="BodyText"/>
              <w:ind w:left="7" w:firstLine="7"/>
            </w:pPr>
            <w:r w:rsidRPr="00E04ABA">
              <w:t>Slučaj korištenja softverskog alata, modelovan uz PowerDesigner</w:t>
            </w:r>
          </w:p>
        </w:tc>
      </w:tr>
      <w:tr w:rsidR="00A94956" w:rsidRPr="00E04ABA" w14:paraId="0AA40B48" w14:textId="77777777" w:rsidTr="00D83F05">
        <w:tc>
          <w:tcPr>
            <w:tcW w:w="2103" w:type="dxa"/>
            <w:tcBorders>
              <w:top w:val="double" w:sz="4" w:space="0" w:color="auto"/>
              <w:right w:val="double" w:sz="4" w:space="0" w:color="auto"/>
            </w:tcBorders>
          </w:tcPr>
          <w:p w14:paraId="087EF8D7" w14:textId="77777777" w:rsidR="00A94956" w:rsidRPr="00E04ABA" w:rsidRDefault="00A94956" w:rsidP="00D83F05">
            <w:pPr>
              <w:pStyle w:val="BodyText"/>
              <w:ind w:left="7" w:firstLine="7"/>
            </w:pPr>
            <w:r w:rsidRPr="00E04ABA">
              <w:t>Dopunska specifikacija</w:t>
            </w:r>
          </w:p>
        </w:tc>
        <w:tc>
          <w:tcPr>
            <w:tcW w:w="328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A1CF905" w14:textId="77777777" w:rsidR="00A94956" w:rsidRPr="00E04ABA" w:rsidRDefault="00A94956" w:rsidP="00D83F05">
            <w:pPr>
              <w:pStyle w:val="BodyText"/>
              <w:ind w:left="7" w:firstLine="7"/>
            </w:pPr>
            <w:r w:rsidRPr="00E04ABA">
              <w:t>Nefunkcionalni zahtjev</w:t>
            </w:r>
          </w:p>
        </w:tc>
        <w:tc>
          <w:tcPr>
            <w:tcW w:w="3241" w:type="dxa"/>
            <w:tcBorders>
              <w:top w:val="double" w:sz="4" w:space="0" w:color="auto"/>
              <w:left w:val="double" w:sz="4" w:space="0" w:color="auto"/>
            </w:tcBorders>
          </w:tcPr>
          <w:p w14:paraId="1489EF0A" w14:textId="77777777" w:rsidR="00A94956" w:rsidRPr="00E04ABA" w:rsidRDefault="00A94956" w:rsidP="00D83F05">
            <w:pPr>
              <w:pStyle w:val="BodyText"/>
              <w:ind w:left="7" w:firstLine="7"/>
            </w:pPr>
            <w:r w:rsidRPr="00E04ABA">
              <w:t>Fefunkcionalni zahtjevi koji nisu obuhvaćeni Modelom zahtjeva</w:t>
            </w:r>
          </w:p>
        </w:tc>
      </w:tr>
    </w:tbl>
    <w:p w14:paraId="04B58F5C" w14:textId="77777777" w:rsidR="0021004A" w:rsidRPr="00E04ABA" w:rsidRDefault="0021004A">
      <w:pPr>
        <w:pStyle w:val="BodyText"/>
      </w:pPr>
    </w:p>
    <w:p w14:paraId="5D887920" w14:textId="77777777" w:rsidR="0021004A" w:rsidRPr="00E04ABA" w:rsidRDefault="00A50DAC">
      <w:pPr>
        <w:pStyle w:val="BodyText"/>
      </w:pPr>
      <w:r w:rsidRPr="00E04ABA">
        <w:t xml:space="preserve"> </w:t>
      </w:r>
    </w:p>
    <w:p w14:paraId="07E35482" w14:textId="1600A5AE" w:rsidR="0021004A" w:rsidRPr="00E04ABA" w:rsidRDefault="00872EE7" w:rsidP="00E04ABA">
      <w:pPr>
        <w:pStyle w:val="Heading2"/>
        <w:ind w:hanging="436"/>
        <w:rPr>
          <w:rFonts w:ascii="Times New Roman" w:hAnsi="Times New Roman"/>
        </w:rPr>
      </w:pPr>
      <w:bookmarkStart w:id="30" w:name="_Toc185574938"/>
      <w:bookmarkStart w:id="31" w:name="_Toc195880865"/>
      <w:r w:rsidRPr="00E04ABA">
        <w:rPr>
          <w:rFonts w:ascii="Times New Roman" w:hAnsi="Times New Roman"/>
        </w:rPr>
        <w:t>Praćenje</w:t>
      </w:r>
      <w:bookmarkEnd w:id="30"/>
      <w:bookmarkEnd w:id="31"/>
    </w:p>
    <w:p w14:paraId="1937FB78" w14:textId="77670825" w:rsidR="007D5722" w:rsidRPr="00E04ABA" w:rsidRDefault="007D5722" w:rsidP="007D5722">
      <w:pPr>
        <w:ind w:left="720"/>
      </w:pPr>
      <w:r w:rsidRPr="00E04ABA">
        <w:t xml:space="preserve">Praćenje promjena u zahtjevima vrši se pomoću SAP PowerDesigner-a, koji pruža tu mogućnost pomoću matrice praćenja. </w:t>
      </w:r>
    </w:p>
    <w:p w14:paraId="372DBF97" w14:textId="559DCC3A" w:rsidR="0021004A" w:rsidRPr="00E04ABA" w:rsidRDefault="007D5722" w:rsidP="00E04ABA">
      <w:pPr>
        <w:pStyle w:val="Heading3"/>
        <w:ind w:left="1134" w:hanging="850"/>
        <w:rPr>
          <w:rFonts w:ascii="Times New Roman" w:hAnsi="Times New Roman"/>
          <w:b/>
          <w:bCs/>
        </w:rPr>
      </w:pPr>
      <w:bookmarkStart w:id="32" w:name="_Toc185574939"/>
      <w:bookmarkStart w:id="33" w:name="_Toc195880866"/>
      <w:proofErr w:type="spellStart"/>
      <w:r w:rsidRPr="00E04ABA">
        <w:rPr>
          <w:rFonts w:ascii="Times New Roman" w:hAnsi="Times New Roman"/>
          <w:b/>
          <w:bCs/>
        </w:rPr>
        <w:t>Kriterijumi</w:t>
      </w:r>
      <w:proofErr w:type="spellEnd"/>
      <w:r w:rsidRPr="00E04ABA">
        <w:rPr>
          <w:rFonts w:ascii="Times New Roman" w:hAnsi="Times New Roman"/>
          <w:b/>
          <w:bCs/>
        </w:rPr>
        <w:t xml:space="preserve"> zahtjeva</w:t>
      </w:r>
      <w:bookmarkEnd w:id="32"/>
      <w:bookmarkEnd w:id="33"/>
    </w:p>
    <w:p w14:paraId="13502FAE" w14:textId="1C685BA1" w:rsidR="007D5722" w:rsidRPr="00E04ABA" w:rsidRDefault="007D5722" w:rsidP="00D83F05">
      <w:pPr>
        <w:ind w:left="1134"/>
      </w:pPr>
      <w:r w:rsidRPr="00E04ABA">
        <w:t xml:space="preserve">Svaki slučaj korištenja ispunjava određeni zahtjev iz koga je izveden. Ako neki zahtjev nema za sebe definisan slučaj korištenja, to znači da se on trenutno neće implementirati. </w:t>
      </w:r>
    </w:p>
    <w:p w14:paraId="553FE565" w14:textId="5449D6DC" w:rsidR="0021004A" w:rsidRPr="00E04ABA" w:rsidRDefault="007D5722" w:rsidP="00E04ABA">
      <w:pPr>
        <w:pStyle w:val="Heading2"/>
        <w:ind w:hanging="436"/>
        <w:rPr>
          <w:rFonts w:ascii="Times New Roman" w:hAnsi="Times New Roman"/>
        </w:rPr>
      </w:pPr>
      <w:bookmarkStart w:id="34" w:name="_Toc185574940"/>
      <w:bookmarkStart w:id="35" w:name="_Toc195880867"/>
      <w:r w:rsidRPr="00E04ABA">
        <w:rPr>
          <w:rFonts w:ascii="Times New Roman" w:hAnsi="Times New Roman"/>
        </w:rPr>
        <w:t>Atributi</w:t>
      </w:r>
      <w:bookmarkEnd w:id="34"/>
      <w:bookmarkEnd w:id="35"/>
      <w:r w:rsidRPr="00E04ABA">
        <w:rPr>
          <w:rFonts w:ascii="Times New Roman" w:hAnsi="Times New Roman"/>
        </w:rPr>
        <w:t xml:space="preserve"> </w:t>
      </w:r>
    </w:p>
    <w:p w14:paraId="2D3D2698" w14:textId="37AE980E" w:rsidR="0021004A" w:rsidRPr="00E04ABA" w:rsidRDefault="00A50DAC" w:rsidP="00E04ABA">
      <w:pPr>
        <w:pStyle w:val="Heading3"/>
        <w:ind w:hanging="850"/>
        <w:rPr>
          <w:rStyle w:val="Strong"/>
          <w:rFonts w:ascii="Times New Roman" w:hAnsi="Times New Roman"/>
          <w:b w:val="0"/>
          <w:bCs w:val="0"/>
        </w:rPr>
      </w:pPr>
      <w:bookmarkStart w:id="36" w:name="_Toc195880868"/>
      <w:r w:rsidRPr="00E04ABA">
        <w:rPr>
          <w:rStyle w:val="Strong"/>
          <w:rFonts w:ascii="Times New Roman" w:hAnsi="Times New Roman"/>
          <w:b w:val="0"/>
          <w:bCs w:val="0"/>
        </w:rPr>
        <w:t>Status</w:t>
      </w:r>
      <w:bookmarkEnd w:id="36"/>
    </w:p>
    <w:p w14:paraId="621329D5" w14:textId="77777777" w:rsidR="006E69CA" w:rsidRPr="00E04ABA" w:rsidRDefault="006E69CA" w:rsidP="006E69C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1"/>
        <w:gridCol w:w="6099"/>
      </w:tblGrid>
      <w:tr w:rsidR="006E69CA" w:rsidRPr="00E04ABA" w14:paraId="783426F4" w14:textId="77777777" w:rsidTr="006E69CA">
        <w:tc>
          <w:tcPr>
            <w:tcW w:w="2515" w:type="dxa"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CFE01D" w14:textId="16F15D46" w:rsidR="006E69CA" w:rsidRPr="00E04ABA" w:rsidRDefault="006E69CA" w:rsidP="006E69CA">
            <w:r w:rsidRPr="00E04ABA">
              <w:t>Predložen</w:t>
            </w:r>
          </w:p>
        </w:tc>
        <w:tc>
          <w:tcPr>
            <w:tcW w:w="61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4974E9" w14:textId="77777777" w:rsidR="006E69CA" w:rsidRPr="00E04ABA" w:rsidRDefault="006E69CA" w:rsidP="006E69CA">
            <w:pPr>
              <w:rPr>
                <w:iCs/>
              </w:rPr>
            </w:pPr>
            <w:r w:rsidRPr="00E04ABA">
              <w:rPr>
                <w:iCs/>
              </w:rPr>
              <w:t>Opisuje zahtjeve koji se razmatraju, ali trebaju biti priznati ili odbijeni od strane tima.</w:t>
            </w:r>
          </w:p>
          <w:p w14:paraId="43D5B2AB" w14:textId="39776A58" w:rsidR="006E69CA" w:rsidRPr="00E04ABA" w:rsidRDefault="006E69CA" w:rsidP="006E69CA"/>
        </w:tc>
      </w:tr>
      <w:tr w:rsidR="006E69CA" w:rsidRPr="00E04ABA" w14:paraId="1AFE6742" w14:textId="77777777" w:rsidTr="006E69CA">
        <w:tc>
          <w:tcPr>
            <w:tcW w:w="2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C760DF" w14:textId="57C466CC" w:rsidR="006E69CA" w:rsidRPr="00E04ABA" w:rsidRDefault="006E69CA" w:rsidP="006E69CA">
            <w:r w:rsidRPr="00E04ABA">
              <w:t>Odobren</w:t>
            </w:r>
          </w:p>
        </w:tc>
        <w:tc>
          <w:tcPr>
            <w:tcW w:w="61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8E7DFB" w14:textId="77777777" w:rsidR="006E69CA" w:rsidRPr="00E04ABA" w:rsidRDefault="006E69CA" w:rsidP="006E69CA">
            <w:pPr>
              <w:rPr>
                <w:iCs/>
              </w:rPr>
            </w:pPr>
            <w:r w:rsidRPr="00E04ABA">
              <w:rPr>
                <w:iCs/>
              </w:rPr>
              <w:t>Zahtjevi koje su predložene, razmotrene, pregledane i odobrene od strane kontrolne grupe.</w:t>
            </w:r>
          </w:p>
          <w:p w14:paraId="12DBF2CD" w14:textId="24A88F61" w:rsidR="006E69CA" w:rsidRPr="00E04ABA" w:rsidRDefault="006E69CA" w:rsidP="006E69CA"/>
        </w:tc>
      </w:tr>
      <w:tr w:rsidR="006E69CA" w:rsidRPr="00E04ABA" w14:paraId="4570202F" w14:textId="77777777" w:rsidTr="006E69CA">
        <w:tc>
          <w:tcPr>
            <w:tcW w:w="2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CC1F14" w14:textId="03CF0384" w:rsidR="006E69CA" w:rsidRPr="00E04ABA" w:rsidRDefault="006E69CA" w:rsidP="006E69CA">
            <w:r w:rsidRPr="00E04ABA">
              <w:t>Odobren</w:t>
            </w:r>
          </w:p>
        </w:tc>
        <w:tc>
          <w:tcPr>
            <w:tcW w:w="61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D0FC69" w14:textId="37C6A1B7" w:rsidR="006E69CA" w:rsidRPr="00E04ABA" w:rsidRDefault="006E69CA" w:rsidP="006E69CA">
            <w:r w:rsidRPr="00E04ABA">
              <w:rPr>
                <w:iCs/>
              </w:rPr>
              <w:t>Zahtjevi koje su predložene, razmotrene, pregledane i odobrene od strane kontrolne grupe.</w:t>
            </w:r>
          </w:p>
        </w:tc>
      </w:tr>
      <w:tr w:rsidR="006E69CA" w:rsidRPr="00E04ABA" w14:paraId="4F7740BB" w14:textId="77777777" w:rsidTr="006E69CA">
        <w:tc>
          <w:tcPr>
            <w:tcW w:w="2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8F9552" w14:textId="3B634263" w:rsidR="006E69CA" w:rsidRPr="00E04ABA" w:rsidRDefault="006E69CA" w:rsidP="006E69CA">
            <w:r w:rsidRPr="00E04ABA">
              <w:t>Impelementira se</w:t>
            </w:r>
          </w:p>
        </w:tc>
        <w:tc>
          <w:tcPr>
            <w:tcW w:w="61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1D433A" w14:textId="77777777" w:rsidR="006E69CA" w:rsidRPr="00E04ABA" w:rsidRDefault="006E69CA" w:rsidP="006E69CA">
            <w:pPr>
              <w:rPr>
                <w:iCs/>
              </w:rPr>
            </w:pPr>
            <w:r w:rsidRPr="00E04ABA">
              <w:rPr>
                <w:iCs/>
              </w:rPr>
              <w:t>Zahtjevi koji će biti implementirani u tekućoj iteraciji.</w:t>
            </w:r>
          </w:p>
          <w:p w14:paraId="14605A5C" w14:textId="69F6A7DA" w:rsidR="006E69CA" w:rsidRPr="00E04ABA" w:rsidRDefault="006E69CA" w:rsidP="006E69CA"/>
        </w:tc>
      </w:tr>
    </w:tbl>
    <w:p w14:paraId="628C697D" w14:textId="77777777" w:rsidR="006E69CA" w:rsidRPr="00E04ABA" w:rsidRDefault="006E69CA" w:rsidP="006E69CA"/>
    <w:p w14:paraId="0BEBBBD0" w14:textId="77777777" w:rsidR="006E69CA" w:rsidRPr="00E04ABA" w:rsidRDefault="006E69CA" w:rsidP="006E69CA">
      <w:pPr>
        <w:ind w:left="720"/>
      </w:pPr>
    </w:p>
    <w:p w14:paraId="772EE7A8" w14:textId="19AD9DD5" w:rsidR="0021004A" w:rsidRPr="00E04ABA" w:rsidRDefault="00516003" w:rsidP="00E04ABA">
      <w:pPr>
        <w:pStyle w:val="Heading3"/>
        <w:ind w:hanging="850"/>
        <w:rPr>
          <w:rStyle w:val="Strong"/>
          <w:rFonts w:ascii="Times New Roman" w:hAnsi="Times New Roman"/>
          <w:b w:val="0"/>
          <w:bCs w:val="0"/>
        </w:rPr>
      </w:pPr>
      <w:bookmarkStart w:id="37" w:name="_Toc195880869"/>
      <w:r w:rsidRPr="00E04ABA">
        <w:rPr>
          <w:rStyle w:val="Strong"/>
          <w:rFonts w:ascii="Times New Roman" w:hAnsi="Times New Roman"/>
          <w:b w:val="0"/>
          <w:bCs w:val="0"/>
        </w:rPr>
        <w:t>Prioritet</w:t>
      </w:r>
      <w:bookmarkEnd w:id="3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1"/>
        <w:gridCol w:w="6459"/>
      </w:tblGrid>
      <w:tr w:rsidR="006E69CA" w:rsidRPr="00E04ABA" w14:paraId="61B03CCF" w14:textId="77777777" w:rsidTr="006E69CA">
        <w:tc>
          <w:tcPr>
            <w:tcW w:w="21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83D421" w14:textId="4BE66EC6" w:rsidR="006E69CA" w:rsidRPr="00E04ABA" w:rsidRDefault="006E69CA" w:rsidP="006E69CA">
            <w:r w:rsidRPr="00E04ABA">
              <w:t>Kritično</w:t>
            </w:r>
          </w:p>
        </w:tc>
        <w:tc>
          <w:tcPr>
            <w:tcW w:w="64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96E986" w14:textId="7FB4920B" w:rsidR="006E69CA" w:rsidRPr="00E04ABA" w:rsidRDefault="006E69CA" w:rsidP="006E69CA">
            <w:pPr>
              <w:rPr>
                <w:iCs/>
              </w:rPr>
            </w:pPr>
            <w:r w:rsidRPr="00E04ABA">
              <w:rPr>
                <w:iCs/>
              </w:rPr>
              <w:t>Esencijalne karakteristike bez kojih sistem ne može da funkcioniše.</w:t>
            </w:r>
          </w:p>
          <w:p w14:paraId="266DE9D4" w14:textId="623489EE" w:rsidR="006E69CA" w:rsidRPr="00E04ABA" w:rsidRDefault="006E69CA" w:rsidP="006E69CA"/>
        </w:tc>
      </w:tr>
      <w:tr w:rsidR="006E69CA" w:rsidRPr="00E04ABA" w14:paraId="6F1D33D1" w14:textId="77777777" w:rsidTr="006E69CA">
        <w:tc>
          <w:tcPr>
            <w:tcW w:w="21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19C663" w14:textId="3E4CF264" w:rsidR="006E69CA" w:rsidRPr="00E04ABA" w:rsidRDefault="006E69CA" w:rsidP="006E69CA">
            <w:r w:rsidRPr="00E04ABA">
              <w:t>Važno</w:t>
            </w:r>
          </w:p>
        </w:tc>
        <w:tc>
          <w:tcPr>
            <w:tcW w:w="64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7D378B" w14:textId="77777777" w:rsidR="006E69CA" w:rsidRPr="00E04ABA" w:rsidRDefault="006E69CA" w:rsidP="006E69CA">
            <w:pPr>
              <w:rPr>
                <w:iCs/>
              </w:rPr>
            </w:pPr>
            <w:r w:rsidRPr="00E04ABA">
              <w:rPr>
                <w:iCs/>
              </w:rPr>
              <w:t>Karakteristike koje su važne za efikasnost i efektivnost sistema.</w:t>
            </w:r>
          </w:p>
          <w:p w14:paraId="14DCA11B" w14:textId="28FBCD48" w:rsidR="006E69CA" w:rsidRPr="00E04ABA" w:rsidRDefault="006E69CA" w:rsidP="006E69CA">
            <w:pPr>
              <w:jc w:val="center"/>
            </w:pPr>
          </w:p>
        </w:tc>
      </w:tr>
      <w:tr w:rsidR="006E69CA" w:rsidRPr="00E04ABA" w14:paraId="0056E9FD" w14:textId="77777777" w:rsidTr="006E69CA">
        <w:tc>
          <w:tcPr>
            <w:tcW w:w="21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59BCCE" w14:textId="46C41255" w:rsidR="006E69CA" w:rsidRPr="00E04ABA" w:rsidRDefault="006E69CA" w:rsidP="006E69CA">
            <w:r w:rsidRPr="00E04ABA">
              <w:t>Korisno</w:t>
            </w:r>
          </w:p>
        </w:tc>
        <w:tc>
          <w:tcPr>
            <w:tcW w:w="64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93EB3F" w14:textId="77777777" w:rsidR="006E69CA" w:rsidRPr="00E04ABA" w:rsidRDefault="006E69CA" w:rsidP="006E69CA">
            <w:pPr>
              <w:rPr>
                <w:iCs/>
              </w:rPr>
            </w:pPr>
            <w:r w:rsidRPr="00E04ABA">
              <w:rPr>
                <w:iCs/>
              </w:rPr>
              <w:t>Karakteristike koje su neophodne za funkcionisanje sistema.</w:t>
            </w:r>
          </w:p>
          <w:p w14:paraId="63AD099E" w14:textId="6B003027" w:rsidR="006E69CA" w:rsidRPr="00E04ABA" w:rsidRDefault="006E69CA" w:rsidP="006E69CA"/>
        </w:tc>
      </w:tr>
    </w:tbl>
    <w:p w14:paraId="431E7BDC" w14:textId="77777777" w:rsidR="006E69CA" w:rsidRPr="00E04ABA" w:rsidRDefault="006E69CA" w:rsidP="006E69CA">
      <w:pPr>
        <w:ind w:left="720"/>
      </w:pPr>
    </w:p>
    <w:p w14:paraId="31FF7CFE" w14:textId="3D1EC49B" w:rsidR="00516003" w:rsidRPr="00E04ABA" w:rsidRDefault="00516003" w:rsidP="00E04ABA">
      <w:pPr>
        <w:pStyle w:val="Heading3"/>
        <w:ind w:hanging="850"/>
        <w:rPr>
          <w:rStyle w:val="Strong"/>
          <w:rFonts w:ascii="Times New Roman" w:hAnsi="Times New Roman"/>
          <w:b w:val="0"/>
          <w:bCs w:val="0"/>
        </w:rPr>
      </w:pPr>
      <w:bookmarkStart w:id="38" w:name="_Toc195880870"/>
      <w:r w:rsidRPr="00E04ABA">
        <w:rPr>
          <w:rStyle w:val="Strong"/>
          <w:rFonts w:ascii="Times New Roman" w:hAnsi="Times New Roman"/>
          <w:b w:val="0"/>
          <w:bCs w:val="0"/>
        </w:rPr>
        <w:t>Zalaganje</w:t>
      </w:r>
      <w:bookmarkEnd w:id="38"/>
    </w:p>
    <w:p w14:paraId="555F2D78" w14:textId="70CF1877" w:rsidR="00516003" w:rsidRPr="00E04ABA" w:rsidRDefault="00516003" w:rsidP="00516003">
      <w:pPr>
        <w:pStyle w:val="Subheading"/>
        <w:spacing w:before="0"/>
        <w:rPr>
          <w:rStyle w:val="Strong"/>
          <w:rFonts w:ascii="Times New Roman" w:hAnsi="Times New Roman"/>
        </w:rPr>
      </w:pPr>
      <w:r w:rsidRPr="00E04ABA">
        <w:rPr>
          <w:rStyle w:val="Strong"/>
          <w:rFonts w:ascii="Times New Roman" w:hAnsi="Times New Roman"/>
        </w:rPr>
        <w:t xml:space="preserve">Zalaganja su određena od strane projektnog tima. U zavisnosti od vremena i resursa koje </w:t>
      </w:r>
      <w:r w:rsidR="00A94956" w:rsidRPr="00E04ABA">
        <w:rPr>
          <w:rStyle w:val="Strong"/>
          <w:rFonts w:ascii="Times New Roman" w:hAnsi="Times New Roman"/>
        </w:rPr>
        <w:t>zahtjeva</w:t>
      </w:r>
      <w:r w:rsidRPr="00E04ABA">
        <w:rPr>
          <w:rStyle w:val="Strong"/>
          <w:rFonts w:ascii="Times New Roman" w:hAnsi="Times New Roman"/>
        </w:rPr>
        <w:t xml:space="preserve"> određeni zahtjev, projektni tim procjenjuje broj sati po osobi ili broj linija koda potrebnih da se zahtjev zadovolji. Takođe je potrebno odrediti šta je koje zahtjeve je moguće ispuniti, a koje ne u sklopu projekta. </w:t>
      </w:r>
    </w:p>
    <w:p w14:paraId="12923497" w14:textId="7BAABCC1" w:rsidR="0021004A" w:rsidRPr="00E04ABA" w:rsidRDefault="00516003" w:rsidP="00E04ABA">
      <w:pPr>
        <w:pStyle w:val="Heading3"/>
        <w:ind w:hanging="850"/>
        <w:rPr>
          <w:rStyle w:val="Strong"/>
          <w:rFonts w:ascii="Times New Roman" w:hAnsi="Times New Roman"/>
          <w:b w:val="0"/>
          <w:bCs w:val="0"/>
        </w:rPr>
      </w:pPr>
      <w:bookmarkStart w:id="39" w:name="_Toc195880871"/>
      <w:r w:rsidRPr="00E04ABA">
        <w:rPr>
          <w:rStyle w:val="Strong"/>
          <w:rFonts w:ascii="Times New Roman" w:hAnsi="Times New Roman"/>
          <w:b w:val="0"/>
          <w:bCs w:val="0"/>
        </w:rPr>
        <w:t>Rizik</w:t>
      </w:r>
      <w:bookmarkEnd w:id="39"/>
    </w:p>
    <w:p w14:paraId="4078647C" w14:textId="77777777" w:rsidR="006D70B9" w:rsidRPr="00E04ABA" w:rsidRDefault="006D70B9" w:rsidP="006D70B9">
      <w:pPr>
        <w:spacing w:after="120"/>
        <w:ind w:left="720"/>
        <w:rPr>
          <w:lang w:val="sr-Latn-BA"/>
        </w:rPr>
      </w:pPr>
      <w:r w:rsidRPr="00E04ABA">
        <w:rPr>
          <w:lang w:val="sr-Latn-BA"/>
        </w:rPr>
        <w:t xml:space="preserve">Izborom rizika kategorišemo zahtjeve. Određuju članovi razvojnog tima. </w:t>
      </w:r>
    </w:p>
    <w:p w14:paraId="65B3B64C" w14:textId="77777777" w:rsidR="006D70B9" w:rsidRPr="00E04ABA" w:rsidRDefault="006D70B9" w:rsidP="00D83F05">
      <w:pPr>
        <w:keepLines/>
        <w:numPr>
          <w:ilvl w:val="0"/>
          <w:numId w:val="33"/>
        </w:numPr>
        <w:spacing w:after="120"/>
        <w:ind w:left="1560" w:hanging="426"/>
        <w:rPr>
          <w:lang w:val="sr-Latn-BA"/>
        </w:rPr>
      </w:pPr>
      <w:r w:rsidRPr="00E04ABA">
        <w:rPr>
          <w:lang w:val="sr-Latn-BA"/>
        </w:rPr>
        <w:t>visok rizik, u slučaju nerealizacije funkcionalnog zahtjeva koji pripada ovoj kategoriji sistem nije funkcionalan.</w:t>
      </w:r>
    </w:p>
    <w:p w14:paraId="3A6565DD" w14:textId="77777777" w:rsidR="006D70B9" w:rsidRPr="00E04ABA" w:rsidRDefault="006D70B9" w:rsidP="00D83F05">
      <w:pPr>
        <w:keepLines/>
        <w:numPr>
          <w:ilvl w:val="0"/>
          <w:numId w:val="33"/>
        </w:numPr>
        <w:spacing w:after="120"/>
        <w:ind w:left="1560" w:hanging="426"/>
        <w:rPr>
          <w:lang w:val="sr-Latn-BA"/>
        </w:rPr>
      </w:pPr>
      <w:r w:rsidRPr="00E04ABA">
        <w:rPr>
          <w:lang w:val="sr-Latn-BA"/>
        </w:rPr>
        <w:t>srednji rizik, u slučaju nerealizacije funkcionalnog zahtjeva koji pripada ovoj kategoriji sistem je funkcionalan ali nisu realizovane određene esencijalne funkcionalnosti koje sistem čine upotrebljivim.</w:t>
      </w:r>
    </w:p>
    <w:p w14:paraId="7BA26A0B" w14:textId="6FFCDD2C" w:rsidR="006D70B9" w:rsidRPr="00E04ABA" w:rsidRDefault="006D70B9" w:rsidP="00D83F05">
      <w:pPr>
        <w:keepLines/>
        <w:numPr>
          <w:ilvl w:val="0"/>
          <w:numId w:val="33"/>
        </w:numPr>
        <w:spacing w:after="120"/>
        <w:ind w:left="1560" w:hanging="426"/>
        <w:rPr>
          <w:rStyle w:val="Strong"/>
          <w:b w:val="0"/>
          <w:bCs w:val="0"/>
          <w:lang w:val="sr-Latn-BA"/>
        </w:rPr>
      </w:pPr>
      <w:r w:rsidRPr="00E04ABA">
        <w:rPr>
          <w:lang w:val="sr-Latn-BA"/>
        </w:rPr>
        <w:t>mali rizik, u slučaju nerealizacije funkcionalnog zahtjeva koji pripada ovoj kategoriji sistem je funkcionalan, upotrebljiv, ali bez funkcionalnost koje ga čine konkurentnijim na tržištu.</w:t>
      </w:r>
    </w:p>
    <w:p w14:paraId="0A365CC8" w14:textId="7A4539D6" w:rsidR="0021004A" w:rsidRPr="00E04ABA" w:rsidRDefault="00A50DAC" w:rsidP="00E04ABA">
      <w:pPr>
        <w:pStyle w:val="Heading3"/>
        <w:ind w:hanging="850"/>
        <w:rPr>
          <w:rStyle w:val="Strong"/>
          <w:rFonts w:ascii="Times New Roman" w:hAnsi="Times New Roman"/>
          <w:b w:val="0"/>
          <w:bCs w:val="0"/>
        </w:rPr>
      </w:pPr>
      <w:bookmarkStart w:id="40" w:name="_Toc195880872"/>
      <w:r w:rsidRPr="00E04ABA">
        <w:rPr>
          <w:rStyle w:val="Strong"/>
          <w:rFonts w:ascii="Times New Roman" w:hAnsi="Times New Roman"/>
          <w:b w:val="0"/>
          <w:bCs w:val="0"/>
        </w:rPr>
        <w:t>S</w:t>
      </w:r>
      <w:r w:rsidR="00516003" w:rsidRPr="00E04ABA">
        <w:rPr>
          <w:rStyle w:val="Strong"/>
          <w:rFonts w:ascii="Times New Roman" w:hAnsi="Times New Roman"/>
          <w:b w:val="0"/>
          <w:bCs w:val="0"/>
        </w:rPr>
        <w:t>tabilnost</w:t>
      </w:r>
      <w:bookmarkEnd w:id="40"/>
    </w:p>
    <w:p w14:paraId="3DD8A97D" w14:textId="52BDDBDE" w:rsidR="00B25DC9" w:rsidRPr="00E04ABA" w:rsidRDefault="00516003" w:rsidP="006D70B9">
      <w:pPr>
        <w:pStyle w:val="Subheading"/>
        <w:spacing w:before="0"/>
        <w:rPr>
          <w:rStyle w:val="Strong"/>
          <w:rFonts w:ascii="Times New Roman" w:hAnsi="Times New Roman"/>
        </w:rPr>
      </w:pPr>
      <w:r w:rsidRPr="00E04ABA">
        <w:rPr>
          <w:rStyle w:val="Strong"/>
          <w:rFonts w:ascii="Times New Roman" w:hAnsi="Times New Roman"/>
        </w:rPr>
        <w:t xml:space="preserve">Stabilnost predstavlja vjerovatnoću </w:t>
      </w:r>
      <w:r w:rsidR="00B25DC9" w:rsidRPr="00E04ABA">
        <w:rPr>
          <w:rStyle w:val="Strong"/>
          <w:rFonts w:ascii="Times New Roman" w:hAnsi="Times New Roman"/>
        </w:rPr>
        <w:t>modifikacije ili promjene funkcionalnog zahtjeva. Koristi se za postavljanje prioriteta. Određuje ga razvojni tim.</w:t>
      </w:r>
    </w:p>
    <w:p w14:paraId="1B60EEC2" w14:textId="64AF8408" w:rsidR="0021004A" w:rsidRPr="00E04ABA" w:rsidRDefault="00B25DC9" w:rsidP="00E04ABA">
      <w:pPr>
        <w:pStyle w:val="Heading3"/>
        <w:ind w:hanging="850"/>
        <w:rPr>
          <w:rStyle w:val="Strong"/>
          <w:rFonts w:ascii="Times New Roman" w:hAnsi="Times New Roman"/>
          <w:b w:val="0"/>
          <w:bCs w:val="0"/>
        </w:rPr>
      </w:pPr>
      <w:bookmarkStart w:id="41" w:name="_Toc195880873"/>
      <w:r w:rsidRPr="00E04ABA">
        <w:rPr>
          <w:rStyle w:val="Strong"/>
          <w:rFonts w:ascii="Times New Roman" w:hAnsi="Times New Roman"/>
          <w:b w:val="0"/>
          <w:bCs w:val="0"/>
        </w:rPr>
        <w:t>Ciljano izdanje</w:t>
      </w:r>
      <w:bookmarkEnd w:id="41"/>
    </w:p>
    <w:p w14:paraId="770B9125" w14:textId="47F588D5" w:rsidR="00B25DC9" w:rsidRPr="00E04ABA" w:rsidRDefault="00B25DC9" w:rsidP="00B25DC9">
      <w:pPr>
        <w:pStyle w:val="Subheading"/>
        <w:spacing w:before="0"/>
        <w:rPr>
          <w:rStyle w:val="Strong"/>
          <w:rFonts w:ascii="Times New Roman" w:hAnsi="Times New Roman"/>
        </w:rPr>
      </w:pPr>
      <w:r w:rsidRPr="00E04ABA">
        <w:rPr>
          <w:rStyle w:val="Strong"/>
          <w:rFonts w:ascii="Times New Roman" w:hAnsi="Times New Roman"/>
        </w:rPr>
        <w:t xml:space="preserve">Bilježi verziju proizvoda u kojoj će zahtjev biti ispunjen. </w:t>
      </w:r>
      <w:r w:rsidR="007645B3" w:rsidRPr="00E04ABA">
        <w:rPr>
          <w:rStyle w:val="Strong"/>
          <w:rFonts w:ascii="Times New Roman" w:hAnsi="Times New Roman"/>
        </w:rPr>
        <w:t>Samo zahtjevi čiji je status odobren mogu se naći u nekom od izdanja proizvoda. U kasnijim fazama odobrenim zahtjevima biće dodijeljen status implementiran, što označava da se implementacija izvršava u tekućoj iteraciji.</w:t>
      </w:r>
    </w:p>
    <w:p w14:paraId="4D52F27A" w14:textId="63E6232B" w:rsidR="0021004A" w:rsidRPr="00E04ABA" w:rsidRDefault="00B25DC9" w:rsidP="00E04ABA">
      <w:pPr>
        <w:pStyle w:val="Heading3"/>
        <w:ind w:hanging="850"/>
        <w:rPr>
          <w:rStyle w:val="Strong"/>
          <w:rFonts w:ascii="Times New Roman" w:hAnsi="Times New Roman"/>
          <w:b w:val="0"/>
          <w:bCs w:val="0"/>
        </w:rPr>
      </w:pPr>
      <w:bookmarkStart w:id="42" w:name="_Toc195880874"/>
      <w:r w:rsidRPr="00E04ABA">
        <w:rPr>
          <w:rStyle w:val="Strong"/>
          <w:rFonts w:ascii="Times New Roman" w:hAnsi="Times New Roman"/>
          <w:b w:val="0"/>
          <w:bCs w:val="0"/>
        </w:rPr>
        <w:t>Dodijeljeno</w:t>
      </w:r>
      <w:bookmarkEnd w:id="42"/>
    </w:p>
    <w:p w14:paraId="0D0AE638" w14:textId="17D65FF4" w:rsidR="00B25DC9" w:rsidRPr="00E04ABA" w:rsidRDefault="00B25DC9" w:rsidP="00B25DC9">
      <w:pPr>
        <w:pStyle w:val="Subheading"/>
        <w:spacing w:before="0"/>
        <w:rPr>
          <w:rStyle w:val="Strong"/>
          <w:rFonts w:ascii="Times New Roman" w:hAnsi="Times New Roman"/>
        </w:rPr>
      </w:pPr>
      <w:r w:rsidRPr="00E04ABA">
        <w:rPr>
          <w:rStyle w:val="Strong"/>
          <w:rFonts w:ascii="Times New Roman" w:hAnsi="Times New Roman"/>
        </w:rPr>
        <w:t>Dodijeljeno razvojnom timu, sačinjenom od članova:</w:t>
      </w:r>
    </w:p>
    <w:p w14:paraId="59577FDF" w14:textId="77777777" w:rsidR="006D70B9" w:rsidRPr="00E04ABA" w:rsidRDefault="006D70B9" w:rsidP="00D83F05">
      <w:pPr>
        <w:pStyle w:val="Subheading"/>
        <w:numPr>
          <w:ilvl w:val="0"/>
          <w:numId w:val="32"/>
        </w:numPr>
        <w:spacing w:before="0"/>
        <w:ind w:left="1560" w:hanging="426"/>
        <w:rPr>
          <w:rStyle w:val="Strong"/>
          <w:rFonts w:ascii="Times New Roman" w:hAnsi="Times New Roman"/>
        </w:rPr>
      </w:pPr>
      <w:r w:rsidRPr="00E04ABA">
        <w:rPr>
          <w:rStyle w:val="Strong"/>
          <w:rFonts w:ascii="Times New Roman" w:hAnsi="Times New Roman"/>
        </w:rPr>
        <w:t>Goran Milanović</w:t>
      </w:r>
    </w:p>
    <w:p w14:paraId="5FFD91C7" w14:textId="714236DF" w:rsidR="00B25DC9" w:rsidRPr="00E04ABA" w:rsidRDefault="006D70B9" w:rsidP="00D83F05">
      <w:pPr>
        <w:pStyle w:val="Subheading"/>
        <w:numPr>
          <w:ilvl w:val="0"/>
          <w:numId w:val="32"/>
        </w:numPr>
        <w:spacing w:before="0"/>
        <w:ind w:left="1560" w:hanging="426"/>
        <w:rPr>
          <w:rStyle w:val="Strong"/>
          <w:rFonts w:ascii="Times New Roman" w:hAnsi="Times New Roman"/>
        </w:rPr>
      </w:pPr>
      <w:r w:rsidRPr="00E04ABA">
        <w:rPr>
          <w:rStyle w:val="Strong"/>
          <w:rFonts w:ascii="Times New Roman" w:hAnsi="Times New Roman"/>
        </w:rPr>
        <w:t>Dušan Marilović</w:t>
      </w:r>
    </w:p>
    <w:p w14:paraId="72A13298" w14:textId="6E2B71F8" w:rsidR="00B25DC9" w:rsidRPr="00E04ABA" w:rsidRDefault="00B25DC9" w:rsidP="00D83F05">
      <w:pPr>
        <w:pStyle w:val="Subheading"/>
        <w:numPr>
          <w:ilvl w:val="0"/>
          <w:numId w:val="32"/>
        </w:numPr>
        <w:spacing w:before="0"/>
        <w:ind w:left="1560" w:hanging="426"/>
        <w:rPr>
          <w:rStyle w:val="Strong"/>
          <w:rFonts w:ascii="Times New Roman" w:hAnsi="Times New Roman"/>
        </w:rPr>
      </w:pPr>
      <w:r w:rsidRPr="00E04ABA">
        <w:rPr>
          <w:rStyle w:val="Strong"/>
          <w:rFonts w:ascii="Times New Roman" w:hAnsi="Times New Roman"/>
        </w:rPr>
        <w:t>Željko Ikanović</w:t>
      </w:r>
    </w:p>
    <w:p w14:paraId="64CB16D8" w14:textId="2D0D0A7F" w:rsidR="00B25DC9" w:rsidRPr="00E04ABA" w:rsidRDefault="00B25DC9" w:rsidP="00D83F05">
      <w:pPr>
        <w:pStyle w:val="Subheading"/>
        <w:numPr>
          <w:ilvl w:val="0"/>
          <w:numId w:val="32"/>
        </w:numPr>
        <w:spacing w:before="0"/>
        <w:ind w:left="1560" w:hanging="426"/>
        <w:rPr>
          <w:rStyle w:val="Strong"/>
          <w:rFonts w:ascii="Times New Roman" w:hAnsi="Times New Roman"/>
        </w:rPr>
      </w:pPr>
      <w:r w:rsidRPr="00E04ABA">
        <w:rPr>
          <w:rStyle w:val="Strong"/>
          <w:rFonts w:ascii="Times New Roman" w:hAnsi="Times New Roman"/>
        </w:rPr>
        <w:t xml:space="preserve">Aleksej Mutić </w:t>
      </w:r>
    </w:p>
    <w:p w14:paraId="28838F75" w14:textId="2297CBD7" w:rsidR="0021004A" w:rsidRPr="00E04ABA" w:rsidRDefault="007645B3" w:rsidP="00E04ABA">
      <w:pPr>
        <w:pStyle w:val="Heading2"/>
        <w:ind w:hanging="436"/>
        <w:rPr>
          <w:rFonts w:ascii="Times New Roman" w:hAnsi="Times New Roman"/>
        </w:rPr>
      </w:pPr>
      <w:bookmarkStart w:id="43" w:name="_Toc185574942"/>
      <w:bookmarkStart w:id="44" w:name="_Toc195880875"/>
      <w:r w:rsidRPr="00E04ABA">
        <w:rPr>
          <w:rFonts w:ascii="Times New Roman" w:hAnsi="Times New Roman"/>
        </w:rPr>
        <w:t>Upravljanje promjenama zahtjeva</w:t>
      </w:r>
      <w:bookmarkEnd w:id="43"/>
      <w:bookmarkEnd w:id="44"/>
    </w:p>
    <w:p w14:paraId="136C3DBF" w14:textId="0AD1C154" w:rsidR="0021004A" w:rsidRPr="00E04ABA" w:rsidRDefault="007645B3" w:rsidP="00E04ABA">
      <w:pPr>
        <w:pStyle w:val="Heading3"/>
        <w:ind w:left="1134" w:hanging="850"/>
        <w:rPr>
          <w:rFonts w:ascii="Times New Roman" w:hAnsi="Times New Roman"/>
          <w:b/>
          <w:bCs/>
        </w:rPr>
      </w:pPr>
      <w:bookmarkStart w:id="45" w:name="_Toc185574943"/>
      <w:bookmarkStart w:id="46" w:name="_Toc195880876"/>
      <w:r w:rsidRPr="00E04ABA">
        <w:rPr>
          <w:rFonts w:ascii="Times New Roman" w:hAnsi="Times New Roman"/>
          <w:b/>
          <w:bCs/>
        </w:rPr>
        <w:t>Procesiranje i odobrenje promjena zahtjeva</w:t>
      </w:r>
      <w:bookmarkEnd w:id="45"/>
      <w:bookmarkEnd w:id="46"/>
    </w:p>
    <w:p w14:paraId="0FB6154F" w14:textId="4AF25A8C" w:rsidR="007645B3" w:rsidRPr="00E04ABA" w:rsidRDefault="007645B3" w:rsidP="00D83F05">
      <w:pPr>
        <w:ind w:left="1134"/>
      </w:pPr>
      <w:r w:rsidRPr="00E04ABA">
        <w:t xml:space="preserve">Ukoliko je potrebno izmjeniti prihvaćeni zahtjev, potrebno je da kontrolna grupa (članovi razvojnog tima) provjeri da li je data promjena u skladu sa već postojećim zahtjevima. U koliko je promjena u skladu sa postojećim zahtjevima, ona se odobrava, u suprotnom ona se odbacuje. </w:t>
      </w:r>
      <w:r w:rsidR="00B353FA" w:rsidRPr="00E04ABA">
        <w:t>Za promjenu statusa određenog zahtjeva zadužen je vođa tima.</w:t>
      </w:r>
    </w:p>
    <w:p w14:paraId="15DE7C8F" w14:textId="2229CEF5" w:rsidR="002220ED" w:rsidRPr="00E04ABA" w:rsidRDefault="002220ED" w:rsidP="00E04ABA">
      <w:pPr>
        <w:pStyle w:val="Heading3"/>
        <w:ind w:left="1134" w:hanging="850"/>
        <w:rPr>
          <w:rFonts w:ascii="Times New Roman" w:hAnsi="Times New Roman"/>
          <w:b/>
          <w:bCs/>
        </w:rPr>
      </w:pPr>
      <w:bookmarkStart w:id="47" w:name="_Toc195880877"/>
      <w:r w:rsidRPr="00E04ABA">
        <w:rPr>
          <w:rFonts w:ascii="Times New Roman" w:hAnsi="Times New Roman"/>
          <w:b/>
          <w:bCs/>
        </w:rPr>
        <w:t>Kontrolna grupa</w:t>
      </w:r>
      <w:bookmarkEnd w:id="47"/>
    </w:p>
    <w:p w14:paraId="3435FAAB" w14:textId="410472D7" w:rsidR="002220ED" w:rsidRPr="00E04ABA" w:rsidRDefault="002220ED" w:rsidP="00D83F05">
      <w:pPr>
        <w:ind w:left="1134"/>
        <w:rPr>
          <w:lang w:val="sr-Latn-BA"/>
        </w:rPr>
      </w:pPr>
      <w:r w:rsidRPr="00E04ABA">
        <w:rPr>
          <w:lang w:val="sr-Latn-BA"/>
        </w:rPr>
        <w:t>Kontrolna grupa vrši procesiranje za promjenu zahtjeva. Članovi kontrolne grupe su navedeni članovi razvojnog tima.</w:t>
      </w:r>
    </w:p>
    <w:p w14:paraId="4407773C" w14:textId="5BC3483D" w:rsidR="0021004A" w:rsidRPr="00E04ABA" w:rsidRDefault="00B353FA" w:rsidP="00E04ABA">
      <w:pPr>
        <w:pStyle w:val="Heading2"/>
        <w:ind w:hanging="436"/>
        <w:rPr>
          <w:rFonts w:ascii="Times New Roman" w:hAnsi="Times New Roman"/>
        </w:rPr>
      </w:pPr>
      <w:bookmarkStart w:id="48" w:name="_Toc185574944"/>
      <w:bookmarkStart w:id="49" w:name="_Toc195880878"/>
      <w:r w:rsidRPr="00E04ABA">
        <w:rPr>
          <w:rFonts w:ascii="Times New Roman" w:hAnsi="Times New Roman"/>
        </w:rPr>
        <w:t>Tokovi rada i aktivnosti</w:t>
      </w:r>
      <w:bookmarkEnd w:id="48"/>
      <w:bookmarkEnd w:id="49"/>
    </w:p>
    <w:p w14:paraId="2830A90B" w14:textId="78C44AED" w:rsidR="00B353FA" w:rsidRPr="00E04ABA" w:rsidRDefault="00B353FA" w:rsidP="00B353FA">
      <w:pPr>
        <w:ind w:left="720"/>
      </w:pPr>
      <w:r w:rsidRPr="00E04ABA">
        <w:t xml:space="preserve">Aktivnosti počinju prikupljanjem </w:t>
      </w:r>
      <w:r w:rsidRPr="00E04ABA">
        <w:rPr>
          <w:i/>
          <w:iCs/>
        </w:rPr>
        <w:t>Zahtjeva zainteresovanih strana</w:t>
      </w:r>
      <w:r w:rsidR="006E69CA" w:rsidRPr="00E04ABA">
        <w:t>[1]</w:t>
      </w:r>
      <w:r w:rsidRPr="00E04ABA">
        <w:t xml:space="preserve">, koji se zatim prevode u </w:t>
      </w:r>
      <w:r w:rsidRPr="00E04ABA">
        <w:rPr>
          <w:i/>
          <w:iCs/>
        </w:rPr>
        <w:t>Viziju</w:t>
      </w:r>
      <w:r w:rsidR="006E69CA" w:rsidRPr="00E04ABA">
        <w:t>[2]</w:t>
      </w:r>
      <w:r w:rsidRPr="00E04ABA">
        <w:t xml:space="preserve">. Na osnovu navedenih artefakata definišu se svi zahtjevi proizvoda, koji će se nalaziti u </w:t>
      </w:r>
      <w:r w:rsidRPr="00E04ABA">
        <w:rPr>
          <w:i/>
          <w:iCs/>
        </w:rPr>
        <w:t>Specifikaciji softverskih zahtjeva</w:t>
      </w:r>
      <w:r w:rsidR="006E69CA" w:rsidRPr="00E04ABA">
        <w:t>[3]</w:t>
      </w:r>
      <w:r w:rsidRPr="00E04ABA">
        <w:t xml:space="preserve"> i </w:t>
      </w:r>
      <w:r w:rsidRPr="00E04ABA">
        <w:rPr>
          <w:i/>
          <w:iCs/>
        </w:rPr>
        <w:t>Modelu zahjeva</w:t>
      </w:r>
      <w:r w:rsidR="006E69CA" w:rsidRPr="00E04ABA">
        <w:t>[5]</w:t>
      </w:r>
      <w:r w:rsidRPr="00E04ABA">
        <w:rPr>
          <w:i/>
          <w:iCs/>
        </w:rPr>
        <w:t>. Model zahtjeva</w:t>
      </w:r>
      <w:r w:rsidR="00A94956" w:rsidRPr="00E04ABA">
        <w:t>[5]</w:t>
      </w:r>
      <w:r w:rsidRPr="00E04ABA">
        <w:t xml:space="preserve"> sadrži dodatne informacije o statusu, riziku i prioritetu zahtjeva. U slučaju promjena zahtjeva u toku ovog procesa ili nakon njegovog završetka, projektni tim će organizovati sastanak u cilju refaktorisanja zahtjeva.</w:t>
      </w:r>
    </w:p>
    <w:p w14:paraId="3ED4827B" w14:textId="77777777" w:rsidR="002220ED" w:rsidRPr="00E04ABA" w:rsidRDefault="002220ED" w:rsidP="00D83F05">
      <w:pPr>
        <w:pStyle w:val="Heading1"/>
        <w:ind w:left="284" w:hanging="284"/>
        <w:rPr>
          <w:rFonts w:ascii="Times New Roman" w:hAnsi="Times New Roman"/>
          <w:lang w:val="sr-Latn-BA"/>
        </w:rPr>
      </w:pPr>
      <w:bookmarkStart w:id="50" w:name="_Toc89419388"/>
      <w:bookmarkStart w:id="51" w:name="_Toc195880879"/>
      <w:r w:rsidRPr="00E04ABA">
        <w:rPr>
          <w:rFonts w:ascii="Times New Roman" w:hAnsi="Times New Roman"/>
          <w:lang w:val="sr-Latn-BA"/>
        </w:rPr>
        <w:t>Kontrolne tačke</w:t>
      </w:r>
      <w:bookmarkEnd w:id="50"/>
      <w:bookmarkEnd w:id="51"/>
    </w:p>
    <w:p w14:paraId="29C47692" w14:textId="4B150BA5" w:rsidR="00B353FA" w:rsidRPr="00E04ABA" w:rsidRDefault="002220ED" w:rsidP="00B353FA">
      <w:pPr>
        <w:ind w:left="720"/>
        <w:rPr>
          <w:lang w:val="sr-Latn-BA"/>
        </w:rPr>
      </w:pPr>
      <w:r w:rsidRPr="00E04ABA">
        <w:rPr>
          <w:lang w:val="sr-Latn-BA"/>
        </w:rPr>
        <w:t>Kontrolne tačke definisane su na Redmine-u. Planovi iteracije i Procjena iteracije za svaku kontrolnu tačku priloženi su uz dokumentaciju.</w:t>
      </w:r>
    </w:p>
    <w:p w14:paraId="4A87855C" w14:textId="38F8AF58" w:rsidR="0021004A" w:rsidRPr="00E04ABA" w:rsidRDefault="00B353FA" w:rsidP="00D83F05">
      <w:pPr>
        <w:pStyle w:val="Heading1"/>
        <w:ind w:left="284" w:hanging="284"/>
        <w:rPr>
          <w:rFonts w:ascii="Times New Roman" w:hAnsi="Times New Roman"/>
        </w:rPr>
      </w:pPr>
      <w:bookmarkStart w:id="52" w:name="_Toc185574946"/>
      <w:bookmarkStart w:id="53" w:name="_Toc195880880"/>
      <w:r w:rsidRPr="00E04ABA">
        <w:rPr>
          <w:rFonts w:ascii="Times New Roman" w:hAnsi="Times New Roman"/>
        </w:rPr>
        <w:t>Resursi</w:t>
      </w:r>
      <w:bookmarkEnd w:id="52"/>
      <w:bookmarkEnd w:id="53"/>
    </w:p>
    <w:p w14:paraId="3449831E" w14:textId="648E76D1" w:rsidR="009C57CC" w:rsidRPr="00E04ABA" w:rsidRDefault="00C626E5">
      <w:pPr>
        <w:pStyle w:val="BodyText"/>
      </w:pPr>
      <w:r w:rsidRPr="00E04ABA">
        <w:t>Projektni tim će modeolovati zahtjeve i slučajeve korištenja uz pomoć alata PowerDesigner.</w:t>
      </w:r>
    </w:p>
    <w:sectPr w:rsidR="009C57CC" w:rsidRPr="00E04AB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E1CA" w14:textId="77777777" w:rsidR="00756043" w:rsidRPr="001276DD" w:rsidRDefault="00756043">
      <w:pPr>
        <w:spacing w:line="240" w:lineRule="auto"/>
      </w:pPr>
      <w:r w:rsidRPr="001276DD">
        <w:separator/>
      </w:r>
    </w:p>
  </w:endnote>
  <w:endnote w:type="continuationSeparator" w:id="0">
    <w:p w14:paraId="2D75F053" w14:textId="77777777" w:rsidR="00756043" w:rsidRPr="001276DD" w:rsidRDefault="00756043">
      <w:pPr>
        <w:spacing w:line="240" w:lineRule="auto"/>
      </w:pPr>
      <w:r w:rsidRPr="001276D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7736" w14:textId="77777777" w:rsidR="0021004A" w:rsidRPr="001276DD" w:rsidRDefault="00A50DAC">
    <w:pPr>
      <w:pStyle w:val="Footer"/>
      <w:framePr w:wrap="around" w:vAnchor="text" w:hAnchor="margin" w:xAlign="right" w:y="1"/>
      <w:rPr>
        <w:rStyle w:val="PageNumber"/>
      </w:rPr>
    </w:pPr>
    <w:r w:rsidRPr="001276DD">
      <w:rPr>
        <w:rStyle w:val="PageNumber"/>
      </w:rPr>
      <w:fldChar w:fldCharType="begin"/>
    </w:r>
    <w:r w:rsidRPr="001276DD">
      <w:rPr>
        <w:rStyle w:val="PageNumber"/>
      </w:rPr>
      <w:instrText xml:space="preserve">PAGE  </w:instrText>
    </w:r>
    <w:r w:rsidRPr="001276DD">
      <w:rPr>
        <w:rStyle w:val="PageNumber"/>
      </w:rPr>
      <w:fldChar w:fldCharType="end"/>
    </w:r>
  </w:p>
  <w:p w14:paraId="72072C61" w14:textId="77777777" w:rsidR="0021004A" w:rsidRPr="001276DD" w:rsidRDefault="002100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1004A" w:rsidRPr="001276DD" w14:paraId="4FFEED8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894CEC" w14:textId="1FB2A6A2" w:rsidR="0021004A" w:rsidRPr="001276DD" w:rsidRDefault="00331FCB">
          <w:pPr>
            <w:ind w:right="360"/>
          </w:pPr>
          <w:r w:rsidRPr="001276DD"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58F0DF" w14:textId="492EEF74" w:rsidR="0021004A" w:rsidRPr="001276DD" w:rsidRDefault="00A50DAC">
          <w:pPr>
            <w:jc w:val="center"/>
          </w:pPr>
          <w:r w:rsidRPr="001276DD">
            <w:sym w:font="Symbol" w:char="F0D3"/>
          </w:r>
          <w:r w:rsidR="00331FCB" w:rsidRPr="001276DD">
            <w:t xml:space="preserve">Grupa </w:t>
          </w:r>
          <w:r w:rsidR="002220ED">
            <w:t>6</w:t>
          </w:r>
          <w:r w:rsidRPr="001276DD">
            <w:t xml:space="preserve">, </w:t>
          </w:r>
          <w:r w:rsidRPr="001276DD">
            <w:fldChar w:fldCharType="begin"/>
          </w:r>
          <w:r w:rsidRPr="001276DD">
            <w:instrText xml:space="preserve"> DATE \@ "yyyy" </w:instrText>
          </w:r>
          <w:r w:rsidRPr="001276DD">
            <w:fldChar w:fldCharType="separate"/>
          </w:r>
          <w:r w:rsidR="00E04ABA">
            <w:rPr>
              <w:noProof/>
            </w:rPr>
            <w:t>2025</w:t>
          </w:r>
          <w:r w:rsidRPr="001276D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1D6D82" w14:textId="798BBA9B" w:rsidR="0021004A" w:rsidRPr="001276DD" w:rsidRDefault="00331FCB">
          <w:pPr>
            <w:jc w:val="right"/>
          </w:pPr>
          <w:r w:rsidRPr="001276DD">
            <w:t xml:space="preserve">Stranica </w:t>
          </w:r>
          <w:r w:rsidRPr="001276DD">
            <w:rPr>
              <w:rStyle w:val="PageNumber"/>
            </w:rPr>
            <w:fldChar w:fldCharType="begin"/>
          </w:r>
          <w:r w:rsidRPr="001276DD">
            <w:rPr>
              <w:rStyle w:val="PageNumber"/>
            </w:rPr>
            <w:instrText xml:space="preserve"> PAGE </w:instrText>
          </w:r>
          <w:r w:rsidRPr="001276DD">
            <w:rPr>
              <w:rStyle w:val="PageNumber"/>
            </w:rPr>
            <w:fldChar w:fldCharType="separate"/>
          </w:r>
          <w:r w:rsidRPr="001276DD">
            <w:rPr>
              <w:rStyle w:val="PageNumber"/>
            </w:rPr>
            <w:t>8</w:t>
          </w:r>
          <w:r w:rsidRPr="001276DD">
            <w:rPr>
              <w:rStyle w:val="PageNumber"/>
            </w:rPr>
            <w:fldChar w:fldCharType="end"/>
          </w:r>
        </w:p>
      </w:tc>
    </w:tr>
  </w:tbl>
  <w:p w14:paraId="01EBB4C2" w14:textId="77777777" w:rsidR="0021004A" w:rsidRPr="001276DD" w:rsidRDefault="002100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7AC5" w14:textId="77777777" w:rsidR="0021004A" w:rsidRPr="001276DD" w:rsidRDefault="00210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55BC" w14:textId="77777777" w:rsidR="00756043" w:rsidRPr="001276DD" w:rsidRDefault="00756043">
      <w:pPr>
        <w:spacing w:line="240" w:lineRule="auto"/>
      </w:pPr>
      <w:r w:rsidRPr="001276DD">
        <w:separator/>
      </w:r>
    </w:p>
  </w:footnote>
  <w:footnote w:type="continuationSeparator" w:id="0">
    <w:p w14:paraId="47534918" w14:textId="77777777" w:rsidR="00756043" w:rsidRPr="001276DD" w:rsidRDefault="00756043">
      <w:pPr>
        <w:spacing w:line="240" w:lineRule="auto"/>
      </w:pPr>
      <w:r w:rsidRPr="001276D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98B9" w14:textId="77777777" w:rsidR="0021004A" w:rsidRPr="001276DD" w:rsidRDefault="0021004A">
    <w:pPr>
      <w:rPr>
        <w:sz w:val="24"/>
      </w:rPr>
    </w:pPr>
  </w:p>
  <w:p w14:paraId="2F20B3BF" w14:textId="77777777" w:rsidR="0021004A" w:rsidRPr="001276DD" w:rsidRDefault="0021004A">
    <w:pPr>
      <w:pBdr>
        <w:top w:val="single" w:sz="6" w:space="1" w:color="auto"/>
      </w:pBdr>
      <w:rPr>
        <w:sz w:val="24"/>
      </w:rPr>
    </w:pPr>
  </w:p>
  <w:p w14:paraId="149C6541" w14:textId="18D7C554" w:rsidR="0021004A" w:rsidRPr="001276DD" w:rsidRDefault="00331FC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1276DD">
      <w:rPr>
        <w:rFonts w:ascii="Arial" w:hAnsi="Arial"/>
        <w:b/>
        <w:sz w:val="36"/>
      </w:rPr>
      <w:t xml:space="preserve">Grupa </w:t>
    </w:r>
    <w:r w:rsidR="002220ED">
      <w:rPr>
        <w:rFonts w:ascii="Arial" w:hAnsi="Arial"/>
        <w:b/>
        <w:sz w:val="36"/>
      </w:rPr>
      <w:t>6</w:t>
    </w:r>
  </w:p>
  <w:p w14:paraId="4EE5314D" w14:textId="77777777" w:rsidR="0021004A" w:rsidRPr="001276DD" w:rsidRDefault="0021004A">
    <w:pPr>
      <w:pBdr>
        <w:bottom w:val="single" w:sz="6" w:space="1" w:color="auto"/>
      </w:pBdr>
      <w:jc w:val="right"/>
      <w:rPr>
        <w:sz w:val="24"/>
      </w:rPr>
    </w:pPr>
  </w:p>
  <w:p w14:paraId="49A123C6" w14:textId="77777777" w:rsidR="0021004A" w:rsidRPr="001276DD" w:rsidRDefault="002100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1004A" w:rsidRPr="001276DD" w14:paraId="43D83FBD" w14:textId="77777777" w:rsidTr="00331FCB">
      <w:tc>
        <w:tcPr>
          <w:tcW w:w="6379" w:type="dxa"/>
        </w:tcPr>
        <w:p w14:paraId="2F4D6BEC" w14:textId="2D9677DA" w:rsidR="0021004A" w:rsidRPr="001276DD" w:rsidRDefault="00207294">
          <w:r>
            <w:t>Hermes</w:t>
          </w:r>
        </w:p>
      </w:tc>
      <w:tc>
        <w:tcPr>
          <w:tcW w:w="3179" w:type="dxa"/>
        </w:tcPr>
        <w:p w14:paraId="4832118E" w14:textId="5060974F" w:rsidR="0021004A" w:rsidRPr="001276DD" w:rsidRDefault="00A50DAC">
          <w:pPr>
            <w:tabs>
              <w:tab w:val="left" w:pos="1135"/>
            </w:tabs>
            <w:spacing w:before="40"/>
            <w:ind w:right="68"/>
          </w:pPr>
          <w:r w:rsidRPr="001276DD">
            <w:t xml:space="preserve">  </w:t>
          </w:r>
          <w:r w:rsidR="00331FCB" w:rsidRPr="001276DD">
            <w:t>Verzija</w:t>
          </w:r>
          <w:r w:rsidRPr="001276DD">
            <w:t xml:space="preserve">:           </w:t>
          </w:r>
          <w:r w:rsidR="00331FCB" w:rsidRPr="001276DD">
            <w:t>1.</w:t>
          </w:r>
          <w:r w:rsidR="006E69CA">
            <w:t>1</w:t>
          </w:r>
        </w:p>
      </w:tc>
    </w:tr>
    <w:tr w:rsidR="0021004A" w:rsidRPr="001276DD" w14:paraId="601583FC" w14:textId="77777777" w:rsidTr="00331FCB">
      <w:tc>
        <w:tcPr>
          <w:tcW w:w="6379" w:type="dxa"/>
        </w:tcPr>
        <w:p w14:paraId="5A12169E" w14:textId="1F5F1463" w:rsidR="0021004A" w:rsidRPr="001276DD" w:rsidRDefault="00331FCB">
          <w:r w:rsidRPr="001276DD">
            <w:t>Plan upravljanja zahtjevima</w:t>
          </w:r>
        </w:p>
      </w:tc>
      <w:tc>
        <w:tcPr>
          <w:tcW w:w="3179" w:type="dxa"/>
        </w:tcPr>
        <w:p w14:paraId="02FA86E4" w14:textId="40234869" w:rsidR="0021004A" w:rsidRPr="001276DD" w:rsidRDefault="00A50DAC">
          <w:r w:rsidRPr="001276DD">
            <w:t xml:space="preserve">  </w:t>
          </w:r>
          <w:r w:rsidR="00331FCB" w:rsidRPr="001276DD">
            <w:t>Datum</w:t>
          </w:r>
          <w:r w:rsidRPr="001276DD">
            <w:t xml:space="preserve">:  </w:t>
          </w:r>
          <w:r w:rsidR="006E69CA">
            <w:t>05.05.2025.</w:t>
          </w:r>
        </w:p>
      </w:tc>
    </w:tr>
  </w:tbl>
  <w:p w14:paraId="6DDB9AE9" w14:textId="77777777" w:rsidR="0021004A" w:rsidRPr="001276DD" w:rsidRDefault="002100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F883" w14:textId="77777777" w:rsidR="0021004A" w:rsidRPr="001276DD" w:rsidRDefault="00210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69C69D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2"/>
        <w:szCs w:val="22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/>
        <w:sz w:val="20"/>
        <w:szCs w:val="2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1471DF"/>
    <w:multiLevelType w:val="hybridMultilevel"/>
    <w:tmpl w:val="FF2A852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D44469"/>
    <w:multiLevelType w:val="hybridMultilevel"/>
    <w:tmpl w:val="60483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D966AE7"/>
    <w:multiLevelType w:val="multilevel"/>
    <w:tmpl w:val="D646B7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56EAD"/>
    <w:multiLevelType w:val="hybridMultilevel"/>
    <w:tmpl w:val="693A410A"/>
    <w:lvl w:ilvl="0" w:tplc="0407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9061C39"/>
    <w:multiLevelType w:val="hybridMultilevel"/>
    <w:tmpl w:val="BB0AE9B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5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6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19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3"/>
  </w:num>
  <w:num w:numId="31">
    <w:abstractNumId w:val="4"/>
  </w:num>
  <w:num w:numId="32">
    <w:abstractNumId w:val="3"/>
  </w:num>
  <w:num w:numId="33">
    <w:abstractNumId w:val="1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CC"/>
    <w:rsid w:val="0003169E"/>
    <w:rsid w:val="00046DFB"/>
    <w:rsid w:val="00076B0B"/>
    <w:rsid w:val="00086D34"/>
    <w:rsid w:val="000C2763"/>
    <w:rsid w:val="000D3380"/>
    <w:rsid w:val="000E21B5"/>
    <w:rsid w:val="001276DD"/>
    <w:rsid w:val="00183DC5"/>
    <w:rsid w:val="001B15E9"/>
    <w:rsid w:val="00207294"/>
    <w:rsid w:val="0020754F"/>
    <w:rsid w:val="0021004A"/>
    <w:rsid w:val="002220ED"/>
    <w:rsid w:val="00222455"/>
    <w:rsid w:val="00331FCB"/>
    <w:rsid w:val="00377371"/>
    <w:rsid w:val="003C1582"/>
    <w:rsid w:val="00435113"/>
    <w:rsid w:val="004822D4"/>
    <w:rsid w:val="004913AF"/>
    <w:rsid w:val="004B67C0"/>
    <w:rsid w:val="00516003"/>
    <w:rsid w:val="0053059C"/>
    <w:rsid w:val="006D70B9"/>
    <w:rsid w:val="006E69CA"/>
    <w:rsid w:val="00756043"/>
    <w:rsid w:val="007645B3"/>
    <w:rsid w:val="00775BD6"/>
    <w:rsid w:val="00797C7A"/>
    <w:rsid w:val="007D5722"/>
    <w:rsid w:val="0082397A"/>
    <w:rsid w:val="008662E1"/>
    <w:rsid w:val="00872EE7"/>
    <w:rsid w:val="008E5A12"/>
    <w:rsid w:val="00971ABF"/>
    <w:rsid w:val="009C57CC"/>
    <w:rsid w:val="00A50DAC"/>
    <w:rsid w:val="00A94956"/>
    <w:rsid w:val="00B17D8C"/>
    <w:rsid w:val="00B25DC9"/>
    <w:rsid w:val="00B353FA"/>
    <w:rsid w:val="00B978A9"/>
    <w:rsid w:val="00BF2929"/>
    <w:rsid w:val="00C44B20"/>
    <w:rsid w:val="00C626E5"/>
    <w:rsid w:val="00D053FB"/>
    <w:rsid w:val="00D83F05"/>
    <w:rsid w:val="00DB3CB8"/>
    <w:rsid w:val="00DF7EBF"/>
    <w:rsid w:val="00E04ABA"/>
    <w:rsid w:val="00E076DB"/>
    <w:rsid w:val="00E718AB"/>
    <w:rsid w:val="00E76944"/>
    <w:rsid w:val="00EB7C5A"/>
    <w:rsid w:val="00ED5412"/>
    <w:rsid w:val="00FC55F8"/>
    <w:rsid w:val="00FE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6562A"/>
  <w15:chartTrackingRefBased/>
  <w15:docId w15:val="{66507872-3A41-4C22-B37A-624AEF2E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bs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71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ubheading">
    <w:name w:val="Subheading"/>
    <w:basedOn w:val="BodyText"/>
    <w:pPr>
      <w:spacing w:before="240"/>
    </w:pPr>
    <w:rPr>
      <w:rFonts w:ascii="Arial" w:hAnsi="Arial"/>
      <w:b/>
      <w:bCs/>
    </w:rPr>
  </w:style>
  <w:style w:type="table" w:styleId="TableGrid">
    <w:name w:val="Table Grid"/>
    <w:basedOn w:val="TableNormal"/>
    <w:uiPriority w:val="39"/>
    <w:rsid w:val="0018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A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70B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OneDrive\Desktop\Plan%20upravljanja%20zahtjevima%20Aleksej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0F49-577D-441F-ABD3-9B91D845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upravljanja zahtjevima Aleksej.dot</Template>
  <TotalTime>21</TotalTime>
  <Pages>7</Pages>
  <Words>1534</Words>
  <Characters>8744</Characters>
  <Application>Microsoft Office Word</Application>
  <DocSecurity>0</DocSecurity>
  <Lines>72</Lines>
  <Paragraphs>20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Requirements Management Plan</vt:lpstr>
      <vt:lpstr>Requirements Management Plan</vt:lpstr>
      <vt:lpstr>Requirements Management Plan</vt:lpstr>
    </vt:vector>
  </TitlesOfParts>
  <Company>&lt;Company Name&gt;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Aleksej Mutic</dc:creator>
  <cp:keywords/>
  <dc:description/>
  <cp:lastModifiedBy>Goran Milanovic</cp:lastModifiedBy>
  <cp:revision>6</cp:revision>
  <cp:lastPrinted>2025-02-06T10:46:00Z</cp:lastPrinted>
  <dcterms:created xsi:type="dcterms:W3CDTF">2025-04-18T13:02:00Z</dcterms:created>
  <dcterms:modified xsi:type="dcterms:W3CDTF">2025-09-01T18:17:00Z</dcterms:modified>
</cp:coreProperties>
</file>