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6FA13" w14:textId="4FDC062A" w:rsidR="00FB2DF3" w:rsidRPr="007812BF" w:rsidRDefault="007812BF">
      <w:pPr>
        <w:pStyle w:val="Title"/>
        <w:jc w:val="right"/>
      </w:pPr>
      <w:r w:rsidRPr="007812BF">
        <w:t>Hermes</w:t>
      </w:r>
    </w:p>
    <w:p w14:paraId="3B649261" w14:textId="68C7AC1D" w:rsidR="00FB2DF3" w:rsidRPr="007812BF" w:rsidRDefault="007812BF">
      <w:pPr>
        <w:pStyle w:val="Title"/>
        <w:jc w:val="right"/>
      </w:pPr>
      <w:r w:rsidRPr="007812BF">
        <w:t xml:space="preserve">Procjena </w:t>
      </w:r>
      <w:proofErr w:type="spellStart"/>
      <w:r w:rsidRPr="007812BF">
        <w:t>iteracije</w:t>
      </w:r>
      <w:proofErr w:type="spellEnd"/>
      <w:r w:rsidR="0059502C">
        <w:t xml:space="preserve"> 1.0</w:t>
      </w:r>
    </w:p>
    <w:p w14:paraId="1C506729" w14:textId="77777777" w:rsidR="00FB2DF3" w:rsidRPr="007812BF" w:rsidRDefault="00FB2DF3">
      <w:pPr>
        <w:pStyle w:val="Title"/>
        <w:jc w:val="right"/>
      </w:pPr>
    </w:p>
    <w:p w14:paraId="53925427" w14:textId="26EF1B5E" w:rsidR="00FB2DF3" w:rsidRPr="007812BF" w:rsidRDefault="00325648">
      <w:pPr>
        <w:pStyle w:val="Title"/>
        <w:jc w:val="right"/>
        <w:rPr>
          <w:sz w:val="28"/>
        </w:rPr>
      </w:pPr>
      <w:r w:rsidRPr="007812BF">
        <w:rPr>
          <w:sz w:val="28"/>
        </w:rPr>
        <w:t>Ve</w:t>
      </w:r>
      <w:r w:rsidR="007812BF" w:rsidRPr="007812BF">
        <w:rPr>
          <w:sz w:val="28"/>
        </w:rPr>
        <w:t>rzija</w:t>
      </w:r>
      <w:r w:rsidRPr="007812BF">
        <w:rPr>
          <w:sz w:val="28"/>
        </w:rPr>
        <w:t xml:space="preserve"> 1.0</w:t>
      </w:r>
    </w:p>
    <w:p w14:paraId="2FB34837" w14:textId="77777777" w:rsidR="00FB2DF3" w:rsidRPr="007812BF" w:rsidRDefault="00FB2DF3">
      <w:pPr>
        <w:pStyle w:val="Title"/>
        <w:rPr>
          <w:sz w:val="28"/>
        </w:rPr>
      </w:pPr>
    </w:p>
    <w:p w14:paraId="684AA2FF" w14:textId="77777777" w:rsidR="00FB2DF3" w:rsidRPr="007812BF" w:rsidRDefault="00FB2DF3">
      <w:pPr>
        <w:sectPr w:rsidR="00FB2DF3" w:rsidRPr="007812BF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125BEF20" w14:textId="5AFDD755" w:rsidR="00FB2DF3" w:rsidRPr="007812BF" w:rsidRDefault="007812BF">
      <w:pPr>
        <w:pStyle w:val="Title"/>
      </w:pPr>
      <w:r w:rsidRPr="007812BF">
        <w:lastRenderedPageBreak/>
        <w:t>Istorija revizija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B2DF3" w:rsidRPr="007812BF" w14:paraId="2C9C3E0B" w14:textId="77777777">
        <w:tc>
          <w:tcPr>
            <w:tcW w:w="2304" w:type="dxa"/>
          </w:tcPr>
          <w:p w14:paraId="6BF153F9" w14:textId="5BFD5721" w:rsidR="00FB2DF3" w:rsidRPr="007812BF" w:rsidRDefault="00325648">
            <w:pPr>
              <w:pStyle w:val="Tabletext"/>
              <w:jc w:val="center"/>
              <w:rPr>
                <w:b/>
              </w:rPr>
            </w:pPr>
            <w:r w:rsidRPr="007812BF">
              <w:rPr>
                <w:b/>
              </w:rPr>
              <w:t>D</w:t>
            </w:r>
            <w:r w:rsidR="007812BF" w:rsidRPr="007812BF">
              <w:rPr>
                <w:b/>
              </w:rPr>
              <w:t>atum</w:t>
            </w:r>
          </w:p>
        </w:tc>
        <w:tc>
          <w:tcPr>
            <w:tcW w:w="1152" w:type="dxa"/>
          </w:tcPr>
          <w:p w14:paraId="242F5DE3" w14:textId="1F1D196B" w:rsidR="00FB2DF3" w:rsidRPr="007812BF" w:rsidRDefault="00325648">
            <w:pPr>
              <w:pStyle w:val="Tabletext"/>
              <w:jc w:val="center"/>
              <w:rPr>
                <w:b/>
              </w:rPr>
            </w:pPr>
            <w:r w:rsidRPr="007812BF">
              <w:rPr>
                <w:b/>
              </w:rPr>
              <w:t>Ver</w:t>
            </w:r>
            <w:r w:rsidR="007812BF" w:rsidRPr="007812BF">
              <w:rPr>
                <w:b/>
              </w:rPr>
              <w:t>zija</w:t>
            </w:r>
          </w:p>
        </w:tc>
        <w:tc>
          <w:tcPr>
            <w:tcW w:w="3744" w:type="dxa"/>
          </w:tcPr>
          <w:p w14:paraId="48318CA1" w14:textId="09839193" w:rsidR="00FB2DF3" w:rsidRPr="007812BF" w:rsidRDefault="007812BF">
            <w:pPr>
              <w:pStyle w:val="Tabletext"/>
              <w:jc w:val="center"/>
              <w:rPr>
                <w:b/>
              </w:rPr>
            </w:pPr>
            <w:r w:rsidRPr="007812BF">
              <w:rPr>
                <w:b/>
              </w:rPr>
              <w:t>Opis</w:t>
            </w:r>
          </w:p>
        </w:tc>
        <w:tc>
          <w:tcPr>
            <w:tcW w:w="2304" w:type="dxa"/>
          </w:tcPr>
          <w:p w14:paraId="2FECDB0D" w14:textId="4CAE67B4" w:rsidR="00FB2DF3" w:rsidRPr="007812BF" w:rsidRDefault="00325648">
            <w:pPr>
              <w:pStyle w:val="Tabletext"/>
              <w:jc w:val="center"/>
              <w:rPr>
                <w:b/>
              </w:rPr>
            </w:pPr>
            <w:r w:rsidRPr="007812BF">
              <w:rPr>
                <w:b/>
              </w:rPr>
              <w:t>Autor</w:t>
            </w:r>
          </w:p>
        </w:tc>
      </w:tr>
      <w:tr w:rsidR="00FB2DF3" w:rsidRPr="007812BF" w14:paraId="5D90BC54" w14:textId="77777777">
        <w:tc>
          <w:tcPr>
            <w:tcW w:w="2304" w:type="dxa"/>
          </w:tcPr>
          <w:p w14:paraId="0104E7F1" w14:textId="5F5BFB11" w:rsidR="00FB2DF3" w:rsidRPr="007812BF" w:rsidRDefault="007812BF">
            <w:pPr>
              <w:pStyle w:val="Tabletext"/>
            </w:pPr>
            <w:r w:rsidRPr="007812BF">
              <w:t>23.04.2025</w:t>
            </w:r>
          </w:p>
        </w:tc>
        <w:tc>
          <w:tcPr>
            <w:tcW w:w="1152" w:type="dxa"/>
          </w:tcPr>
          <w:p w14:paraId="3442C804" w14:textId="65904953" w:rsidR="00FB2DF3" w:rsidRPr="007812BF" w:rsidRDefault="007812BF">
            <w:pPr>
              <w:pStyle w:val="Tabletext"/>
            </w:pPr>
            <w:r w:rsidRPr="007812BF">
              <w:t>1.0</w:t>
            </w:r>
          </w:p>
        </w:tc>
        <w:tc>
          <w:tcPr>
            <w:tcW w:w="3744" w:type="dxa"/>
          </w:tcPr>
          <w:p w14:paraId="01001587" w14:textId="53262B89" w:rsidR="00FB2DF3" w:rsidRPr="007812BF" w:rsidRDefault="0059502C">
            <w:pPr>
              <w:pStyle w:val="Tabletext"/>
            </w:pPr>
            <w:r>
              <w:t>Izrada cjelokupne procjene</w:t>
            </w:r>
            <w:r w:rsidR="007812BF" w:rsidRPr="007812BF">
              <w:t xml:space="preserve"> </w:t>
            </w:r>
            <w:proofErr w:type="spellStart"/>
            <w:r w:rsidR="007812BF" w:rsidRPr="007812BF">
              <w:t>iteracije</w:t>
            </w:r>
            <w:proofErr w:type="spellEnd"/>
            <w:r w:rsidR="007812BF" w:rsidRPr="007812BF">
              <w:t xml:space="preserve"> </w:t>
            </w:r>
          </w:p>
        </w:tc>
        <w:tc>
          <w:tcPr>
            <w:tcW w:w="2304" w:type="dxa"/>
          </w:tcPr>
          <w:p w14:paraId="7B469360" w14:textId="71906CE4" w:rsidR="00FB2DF3" w:rsidRPr="007812BF" w:rsidRDefault="007812BF">
            <w:pPr>
              <w:pStyle w:val="Tabletext"/>
            </w:pPr>
            <w:r w:rsidRPr="007812BF">
              <w:t>Goran Milanović</w:t>
            </w:r>
          </w:p>
        </w:tc>
      </w:tr>
      <w:tr w:rsidR="00FB2DF3" w:rsidRPr="007812BF" w14:paraId="592ABEB2" w14:textId="77777777">
        <w:tc>
          <w:tcPr>
            <w:tcW w:w="2304" w:type="dxa"/>
          </w:tcPr>
          <w:p w14:paraId="1495C640" w14:textId="77777777" w:rsidR="00FB2DF3" w:rsidRPr="007812BF" w:rsidRDefault="00FB2DF3">
            <w:pPr>
              <w:pStyle w:val="Tabletext"/>
            </w:pPr>
          </w:p>
        </w:tc>
        <w:tc>
          <w:tcPr>
            <w:tcW w:w="1152" w:type="dxa"/>
          </w:tcPr>
          <w:p w14:paraId="50E32FA9" w14:textId="77777777" w:rsidR="00FB2DF3" w:rsidRPr="007812BF" w:rsidRDefault="00FB2DF3">
            <w:pPr>
              <w:pStyle w:val="Tabletext"/>
            </w:pPr>
          </w:p>
        </w:tc>
        <w:tc>
          <w:tcPr>
            <w:tcW w:w="3744" w:type="dxa"/>
          </w:tcPr>
          <w:p w14:paraId="36A838E4" w14:textId="77777777" w:rsidR="00FB2DF3" w:rsidRPr="007812BF" w:rsidRDefault="00FB2DF3">
            <w:pPr>
              <w:pStyle w:val="Tabletext"/>
            </w:pPr>
          </w:p>
        </w:tc>
        <w:tc>
          <w:tcPr>
            <w:tcW w:w="2304" w:type="dxa"/>
          </w:tcPr>
          <w:p w14:paraId="6E9B5C24" w14:textId="77777777" w:rsidR="00FB2DF3" w:rsidRPr="007812BF" w:rsidRDefault="00FB2DF3">
            <w:pPr>
              <w:pStyle w:val="Tabletext"/>
            </w:pPr>
          </w:p>
        </w:tc>
      </w:tr>
      <w:tr w:rsidR="00FB2DF3" w:rsidRPr="007812BF" w14:paraId="46309B3C" w14:textId="77777777">
        <w:tc>
          <w:tcPr>
            <w:tcW w:w="2304" w:type="dxa"/>
          </w:tcPr>
          <w:p w14:paraId="57E2A8FA" w14:textId="77777777" w:rsidR="00FB2DF3" w:rsidRPr="007812BF" w:rsidRDefault="00FB2DF3">
            <w:pPr>
              <w:pStyle w:val="Tabletext"/>
            </w:pPr>
          </w:p>
        </w:tc>
        <w:tc>
          <w:tcPr>
            <w:tcW w:w="1152" w:type="dxa"/>
          </w:tcPr>
          <w:p w14:paraId="2D795165" w14:textId="77777777" w:rsidR="00FB2DF3" w:rsidRPr="007812BF" w:rsidRDefault="00FB2DF3">
            <w:pPr>
              <w:pStyle w:val="Tabletext"/>
            </w:pPr>
          </w:p>
        </w:tc>
        <w:tc>
          <w:tcPr>
            <w:tcW w:w="3744" w:type="dxa"/>
          </w:tcPr>
          <w:p w14:paraId="2234499D" w14:textId="77777777" w:rsidR="00FB2DF3" w:rsidRPr="007812BF" w:rsidRDefault="00FB2DF3">
            <w:pPr>
              <w:pStyle w:val="Tabletext"/>
            </w:pPr>
          </w:p>
        </w:tc>
        <w:tc>
          <w:tcPr>
            <w:tcW w:w="2304" w:type="dxa"/>
          </w:tcPr>
          <w:p w14:paraId="4AF8CF2C" w14:textId="77777777" w:rsidR="00FB2DF3" w:rsidRPr="007812BF" w:rsidRDefault="00FB2DF3">
            <w:pPr>
              <w:pStyle w:val="Tabletext"/>
            </w:pPr>
          </w:p>
        </w:tc>
      </w:tr>
      <w:tr w:rsidR="00FB2DF3" w:rsidRPr="007812BF" w14:paraId="78B80C51" w14:textId="77777777">
        <w:tc>
          <w:tcPr>
            <w:tcW w:w="2304" w:type="dxa"/>
          </w:tcPr>
          <w:p w14:paraId="51C014E1" w14:textId="77777777" w:rsidR="00FB2DF3" w:rsidRPr="007812BF" w:rsidRDefault="00FB2DF3">
            <w:pPr>
              <w:pStyle w:val="Tabletext"/>
            </w:pPr>
          </w:p>
        </w:tc>
        <w:tc>
          <w:tcPr>
            <w:tcW w:w="1152" w:type="dxa"/>
          </w:tcPr>
          <w:p w14:paraId="50EDCB89" w14:textId="77777777" w:rsidR="00FB2DF3" w:rsidRPr="007812BF" w:rsidRDefault="00FB2DF3">
            <w:pPr>
              <w:pStyle w:val="Tabletext"/>
            </w:pPr>
          </w:p>
        </w:tc>
        <w:tc>
          <w:tcPr>
            <w:tcW w:w="3744" w:type="dxa"/>
          </w:tcPr>
          <w:p w14:paraId="4DA631C4" w14:textId="77777777" w:rsidR="00FB2DF3" w:rsidRPr="007812BF" w:rsidRDefault="00FB2DF3">
            <w:pPr>
              <w:pStyle w:val="Tabletext"/>
            </w:pPr>
          </w:p>
        </w:tc>
        <w:tc>
          <w:tcPr>
            <w:tcW w:w="2304" w:type="dxa"/>
          </w:tcPr>
          <w:p w14:paraId="7BD014BA" w14:textId="77777777" w:rsidR="00FB2DF3" w:rsidRPr="007812BF" w:rsidRDefault="00FB2DF3">
            <w:pPr>
              <w:pStyle w:val="Tabletext"/>
            </w:pPr>
          </w:p>
        </w:tc>
      </w:tr>
    </w:tbl>
    <w:p w14:paraId="47BD7D3B" w14:textId="77777777" w:rsidR="00FB2DF3" w:rsidRPr="007812BF" w:rsidRDefault="00FB2DF3"/>
    <w:p w14:paraId="4B7A1960" w14:textId="287C7BCC" w:rsidR="00FB2DF3" w:rsidRPr="007812BF" w:rsidRDefault="00325648">
      <w:pPr>
        <w:pStyle w:val="Title"/>
      </w:pPr>
      <w:r w:rsidRPr="007812BF">
        <w:br w:type="page"/>
      </w:r>
    </w:p>
    <w:p w14:paraId="15D8A6EC" w14:textId="0BAB0ADA" w:rsidR="0059502C" w:rsidRPr="0059502C" w:rsidRDefault="0059502C" w:rsidP="0059502C">
      <w:pPr>
        <w:pStyle w:val="TOCHeading"/>
        <w:jc w:val="center"/>
        <w:rPr>
          <w:b/>
          <w:bCs/>
          <w:color w:val="auto"/>
        </w:rPr>
      </w:pPr>
      <w:proofErr w:type="spellStart"/>
      <w:r w:rsidRPr="0059502C">
        <w:rPr>
          <w:b/>
          <w:bCs/>
          <w:color w:val="auto"/>
        </w:rPr>
        <w:t>Sadržaj</w:t>
      </w:r>
      <w:proofErr w:type="spellEnd"/>
    </w:p>
    <w:p w14:paraId="201F869D" w14:textId="0E50E53F" w:rsidR="0059502C" w:rsidRDefault="0059502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6334540" w:history="1">
        <w:r w:rsidRPr="008B55E0">
          <w:rPr>
            <w:rStyle w:val="Hyperlink"/>
            <w:rFonts w:cs="Arial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8B55E0">
          <w:rPr>
            <w:rStyle w:val="Hyperlink"/>
            <w:rFonts w:cs="Arial"/>
            <w:noProof/>
          </w:rPr>
          <w:t>Uvod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_Toc196334540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47BE9DB" w14:textId="51B7AC14" w:rsidR="0059502C" w:rsidRDefault="00AD462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96334541" w:history="1">
        <w:r w:rsidR="0059502C" w:rsidRPr="008B55E0">
          <w:rPr>
            <w:rStyle w:val="Hyperlink"/>
            <w:rFonts w:cs="Arial"/>
            <w:noProof/>
          </w:rPr>
          <w:t>1.1</w:t>
        </w:r>
        <w:r w:rsidR="0059502C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59502C" w:rsidRPr="008B55E0">
          <w:rPr>
            <w:rStyle w:val="Hyperlink"/>
            <w:rFonts w:cs="Arial"/>
            <w:noProof/>
          </w:rPr>
          <w:t>Svrha</w:t>
        </w:r>
        <w:r w:rsidR="0059502C">
          <w:rPr>
            <w:noProof/>
            <w:webHidden/>
          </w:rPr>
          <w:tab/>
        </w:r>
        <w:r w:rsidR="0059502C">
          <w:rPr>
            <w:noProof/>
            <w:webHidden/>
          </w:rPr>
          <w:fldChar w:fldCharType="begin"/>
        </w:r>
        <w:r w:rsidR="0059502C">
          <w:rPr>
            <w:noProof/>
            <w:webHidden/>
          </w:rPr>
          <w:instrText xml:space="preserve"> PAGEREF _Toc196334541 \h </w:instrText>
        </w:r>
        <w:r w:rsidR="0059502C">
          <w:rPr>
            <w:noProof/>
            <w:webHidden/>
          </w:rPr>
        </w:r>
        <w:r w:rsidR="0059502C">
          <w:rPr>
            <w:noProof/>
            <w:webHidden/>
          </w:rPr>
          <w:fldChar w:fldCharType="separate"/>
        </w:r>
        <w:r w:rsidR="0059502C">
          <w:rPr>
            <w:noProof/>
            <w:webHidden/>
          </w:rPr>
          <w:t>4</w:t>
        </w:r>
        <w:r w:rsidR="0059502C">
          <w:rPr>
            <w:noProof/>
            <w:webHidden/>
          </w:rPr>
          <w:fldChar w:fldCharType="end"/>
        </w:r>
      </w:hyperlink>
    </w:p>
    <w:p w14:paraId="50C778EF" w14:textId="2726DC15" w:rsidR="0059502C" w:rsidRDefault="00AD462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96334542" w:history="1">
        <w:r w:rsidR="0059502C" w:rsidRPr="008B55E0">
          <w:rPr>
            <w:rStyle w:val="Hyperlink"/>
            <w:rFonts w:cs="Arial"/>
            <w:noProof/>
          </w:rPr>
          <w:t>1.2</w:t>
        </w:r>
        <w:r w:rsidR="0059502C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59502C" w:rsidRPr="008B55E0">
          <w:rPr>
            <w:rStyle w:val="Hyperlink"/>
            <w:rFonts w:cs="Arial"/>
            <w:noProof/>
          </w:rPr>
          <w:t>Namjena dokumenta</w:t>
        </w:r>
        <w:r w:rsidR="0059502C">
          <w:rPr>
            <w:noProof/>
            <w:webHidden/>
          </w:rPr>
          <w:tab/>
        </w:r>
        <w:r w:rsidR="0059502C">
          <w:rPr>
            <w:noProof/>
            <w:webHidden/>
          </w:rPr>
          <w:fldChar w:fldCharType="begin"/>
        </w:r>
        <w:r w:rsidR="0059502C">
          <w:rPr>
            <w:noProof/>
            <w:webHidden/>
          </w:rPr>
          <w:instrText xml:space="preserve"> PAGEREF _Toc196334542 \h </w:instrText>
        </w:r>
        <w:r w:rsidR="0059502C">
          <w:rPr>
            <w:noProof/>
            <w:webHidden/>
          </w:rPr>
        </w:r>
        <w:r w:rsidR="0059502C">
          <w:rPr>
            <w:noProof/>
            <w:webHidden/>
          </w:rPr>
          <w:fldChar w:fldCharType="separate"/>
        </w:r>
        <w:r w:rsidR="0059502C">
          <w:rPr>
            <w:noProof/>
            <w:webHidden/>
          </w:rPr>
          <w:t>4</w:t>
        </w:r>
        <w:r w:rsidR="0059502C">
          <w:rPr>
            <w:noProof/>
            <w:webHidden/>
          </w:rPr>
          <w:fldChar w:fldCharType="end"/>
        </w:r>
      </w:hyperlink>
    </w:p>
    <w:p w14:paraId="0F7744C4" w14:textId="4F3F8D23" w:rsidR="0059502C" w:rsidRDefault="00AD462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96334543" w:history="1">
        <w:r w:rsidR="0059502C" w:rsidRPr="008B55E0">
          <w:rPr>
            <w:rStyle w:val="Hyperlink"/>
            <w:rFonts w:cs="Arial"/>
            <w:noProof/>
          </w:rPr>
          <w:t>1.3</w:t>
        </w:r>
        <w:r w:rsidR="0059502C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59502C" w:rsidRPr="008B55E0">
          <w:rPr>
            <w:rStyle w:val="Hyperlink"/>
            <w:rFonts w:cs="Arial"/>
            <w:noProof/>
          </w:rPr>
          <w:t>Pojmovi, skraćenice i akronimi</w:t>
        </w:r>
        <w:r w:rsidR="0059502C">
          <w:rPr>
            <w:noProof/>
            <w:webHidden/>
          </w:rPr>
          <w:tab/>
        </w:r>
        <w:r w:rsidR="0059502C">
          <w:rPr>
            <w:noProof/>
            <w:webHidden/>
          </w:rPr>
          <w:fldChar w:fldCharType="begin"/>
        </w:r>
        <w:r w:rsidR="0059502C">
          <w:rPr>
            <w:noProof/>
            <w:webHidden/>
          </w:rPr>
          <w:instrText xml:space="preserve"> PAGEREF _Toc196334543 \h </w:instrText>
        </w:r>
        <w:r w:rsidR="0059502C">
          <w:rPr>
            <w:noProof/>
            <w:webHidden/>
          </w:rPr>
        </w:r>
        <w:r w:rsidR="0059502C">
          <w:rPr>
            <w:noProof/>
            <w:webHidden/>
          </w:rPr>
          <w:fldChar w:fldCharType="separate"/>
        </w:r>
        <w:r w:rsidR="0059502C">
          <w:rPr>
            <w:noProof/>
            <w:webHidden/>
          </w:rPr>
          <w:t>4</w:t>
        </w:r>
        <w:r w:rsidR="0059502C">
          <w:rPr>
            <w:noProof/>
            <w:webHidden/>
          </w:rPr>
          <w:fldChar w:fldCharType="end"/>
        </w:r>
      </w:hyperlink>
    </w:p>
    <w:p w14:paraId="6D95C1CE" w14:textId="6EE1C61B" w:rsidR="0059502C" w:rsidRDefault="00AD462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96334544" w:history="1">
        <w:r w:rsidR="0059502C" w:rsidRPr="008B55E0">
          <w:rPr>
            <w:rStyle w:val="Hyperlink"/>
            <w:noProof/>
          </w:rPr>
          <w:t>1.4</w:t>
        </w:r>
        <w:r w:rsidR="0059502C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59502C" w:rsidRPr="008B55E0">
          <w:rPr>
            <w:rStyle w:val="Hyperlink"/>
            <w:noProof/>
          </w:rPr>
          <w:t>Reference</w:t>
        </w:r>
        <w:r w:rsidR="0059502C">
          <w:rPr>
            <w:noProof/>
            <w:webHidden/>
          </w:rPr>
          <w:tab/>
        </w:r>
        <w:r w:rsidR="0059502C">
          <w:rPr>
            <w:noProof/>
            <w:webHidden/>
          </w:rPr>
          <w:fldChar w:fldCharType="begin"/>
        </w:r>
        <w:r w:rsidR="0059502C">
          <w:rPr>
            <w:noProof/>
            <w:webHidden/>
          </w:rPr>
          <w:instrText xml:space="preserve"> PAGEREF _Toc196334544 \h </w:instrText>
        </w:r>
        <w:r w:rsidR="0059502C">
          <w:rPr>
            <w:noProof/>
            <w:webHidden/>
          </w:rPr>
        </w:r>
        <w:r w:rsidR="0059502C">
          <w:rPr>
            <w:noProof/>
            <w:webHidden/>
          </w:rPr>
          <w:fldChar w:fldCharType="separate"/>
        </w:r>
        <w:r w:rsidR="0059502C">
          <w:rPr>
            <w:noProof/>
            <w:webHidden/>
          </w:rPr>
          <w:t>4</w:t>
        </w:r>
        <w:r w:rsidR="0059502C">
          <w:rPr>
            <w:noProof/>
            <w:webHidden/>
          </w:rPr>
          <w:fldChar w:fldCharType="end"/>
        </w:r>
      </w:hyperlink>
    </w:p>
    <w:p w14:paraId="2538FB4A" w14:textId="39C63D60" w:rsidR="0059502C" w:rsidRDefault="00AD462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96334545" w:history="1">
        <w:r w:rsidR="0059502C" w:rsidRPr="008B55E0">
          <w:rPr>
            <w:rStyle w:val="Hyperlink"/>
            <w:rFonts w:cs="Arial"/>
            <w:noProof/>
          </w:rPr>
          <w:t>1.5</w:t>
        </w:r>
        <w:r w:rsidR="0059502C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59502C" w:rsidRPr="008B55E0">
          <w:rPr>
            <w:rStyle w:val="Hyperlink"/>
            <w:rFonts w:cs="Arial"/>
            <w:noProof/>
          </w:rPr>
          <w:t>Pregled</w:t>
        </w:r>
        <w:r w:rsidR="0059502C">
          <w:rPr>
            <w:noProof/>
            <w:webHidden/>
          </w:rPr>
          <w:tab/>
        </w:r>
        <w:r w:rsidR="0059502C">
          <w:rPr>
            <w:noProof/>
            <w:webHidden/>
          </w:rPr>
          <w:fldChar w:fldCharType="begin"/>
        </w:r>
        <w:r w:rsidR="0059502C">
          <w:rPr>
            <w:noProof/>
            <w:webHidden/>
          </w:rPr>
          <w:instrText xml:space="preserve"> PAGEREF _Toc196334545 \h </w:instrText>
        </w:r>
        <w:r w:rsidR="0059502C">
          <w:rPr>
            <w:noProof/>
            <w:webHidden/>
          </w:rPr>
        </w:r>
        <w:r w:rsidR="0059502C">
          <w:rPr>
            <w:noProof/>
            <w:webHidden/>
          </w:rPr>
          <w:fldChar w:fldCharType="separate"/>
        </w:r>
        <w:r w:rsidR="0059502C">
          <w:rPr>
            <w:noProof/>
            <w:webHidden/>
          </w:rPr>
          <w:t>4</w:t>
        </w:r>
        <w:r w:rsidR="0059502C">
          <w:rPr>
            <w:noProof/>
            <w:webHidden/>
          </w:rPr>
          <w:fldChar w:fldCharType="end"/>
        </w:r>
      </w:hyperlink>
    </w:p>
    <w:p w14:paraId="160D1EAD" w14:textId="365E5812" w:rsidR="0059502C" w:rsidRDefault="00AD462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96334546" w:history="1">
        <w:r w:rsidR="0059502C" w:rsidRPr="008B55E0">
          <w:rPr>
            <w:rStyle w:val="Hyperlink"/>
            <w:rFonts w:cs="Arial"/>
            <w:noProof/>
          </w:rPr>
          <w:t>2.</w:t>
        </w:r>
        <w:r w:rsidR="0059502C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59502C" w:rsidRPr="008B55E0">
          <w:rPr>
            <w:rStyle w:val="Hyperlink"/>
            <w:rFonts w:cs="Arial"/>
            <w:noProof/>
          </w:rPr>
          <w:t>Ostvareni ciljevi iteracije</w:t>
        </w:r>
        <w:r w:rsidR="0059502C">
          <w:rPr>
            <w:noProof/>
            <w:webHidden/>
          </w:rPr>
          <w:tab/>
        </w:r>
        <w:r w:rsidR="0059502C">
          <w:rPr>
            <w:noProof/>
            <w:webHidden/>
          </w:rPr>
          <w:fldChar w:fldCharType="begin"/>
        </w:r>
        <w:r w:rsidR="0059502C">
          <w:rPr>
            <w:noProof/>
            <w:webHidden/>
          </w:rPr>
          <w:instrText xml:space="preserve"> PAGEREF _Toc196334546 \h </w:instrText>
        </w:r>
        <w:r w:rsidR="0059502C">
          <w:rPr>
            <w:noProof/>
            <w:webHidden/>
          </w:rPr>
        </w:r>
        <w:r w:rsidR="0059502C">
          <w:rPr>
            <w:noProof/>
            <w:webHidden/>
          </w:rPr>
          <w:fldChar w:fldCharType="separate"/>
        </w:r>
        <w:r w:rsidR="0059502C">
          <w:rPr>
            <w:noProof/>
            <w:webHidden/>
          </w:rPr>
          <w:t>4</w:t>
        </w:r>
        <w:r w:rsidR="0059502C">
          <w:rPr>
            <w:noProof/>
            <w:webHidden/>
          </w:rPr>
          <w:fldChar w:fldCharType="end"/>
        </w:r>
      </w:hyperlink>
    </w:p>
    <w:p w14:paraId="105E8FB1" w14:textId="4D09545A" w:rsidR="0059502C" w:rsidRDefault="00AD462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96334547" w:history="1">
        <w:r w:rsidR="0059502C" w:rsidRPr="008B55E0">
          <w:rPr>
            <w:rStyle w:val="Hyperlink"/>
            <w:noProof/>
          </w:rPr>
          <w:t>3.</w:t>
        </w:r>
        <w:r w:rsidR="0059502C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59502C" w:rsidRPr="008B55E0">
          <w:rPr>
            <w:rStyle w:val="Hyperlink"/>
            <w:noProof/>
          </w:rPr>
          <w:t>Poštovanje plana</w:t>
        </w:r>
        <w:r w:rsidR="0059502C">
          <w:rPr>
            <w:noProof/>
            <w:webHidden/>
          </w:rPr>
          <w:tab/>
        </w:r>
        <w:r w:rsidR="0059502C">
          <w:rPr>
            <w:noProof/>
            <w:webHidden/>
          </w:rPr>
          <w:fldChar w:fldCharType="begin"/>
        </w:r>
        <w:r w:rsidR="0059502C">
          <w:rPr>
            <w:noProof/>
            <w:webHidden/>
          </w:rPr>
          <w:instrText xml:space="preserve"> PAGEREF _Toc196334547 \h </w:instrText>
        </w:r>
        <w:r w:rsidR="0059502C">
          <w:rPr>
            <w:noProof/>
            <w:webHidden/>
          </w:rPr>
        </w:r>
        <w:r w:rsidR="0059502C">
          <w:rPr>
            <w:noProof/>
            <w:webHidden/>
          </w:rPr>
          <w:fldChar w:fldCharType="separate"/>
        </w:r>
        <w:r w:rsidR="0059502C">
          <w:rPr>
            <w:noProof/>
            <w:webHidden/>
          </w:rPr>
          <w:t>4</w:t>
        </w:r>
        <w:r w:rsidR="0059502C">
          <w:rPr>
            <w:noProof/>
            <w:webHidden/>
          </w:rPr>
          <w:fldChar w:fldCharType="end"/>
        </w:r>
      </w:hyperlink>
    </w:p>
    <w:p w14:paraId="16BB3FA9" w14:textId="78926B0D" w:rsidR="0059502C" w:rsidRDefault="00AD462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96334548" w:history="1">
        <w:r w:rsidR="0059502C" w:rsidRPr="008B55E0">
          <w:rPr>
            <w:rStyle w:val="Hyperlink"/>
            <w:rFonts w:cs="Arial"/>
            <w:noProof/>
          </w:rPr>
          <w:t>4.</w:t>
        </w:r>
        <w:r w:rsidR="0059502C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59502C" w:rsidRPr="008B55E0">
          <w:rPr>
            <w:rStyle w:val="Hyperlink"/>
            <w:rFonts w:cs="Arial"/>
            <w:noProof/>
          </w:rPr>
          <w:t>Držanje pravila</w:t>
        </w:r>
        <w:r w:rsidR="0059502C">
          <w:rPr>
            <w:noProof/>
            <w:webHidden/>
          </w:rPr>
          <w:tab/>
        </w:r>
        <w:r w:rsidR="0059502C">
          <w:rPr>
            <w:noProof/>
            <w:webHidden/>
          </w:rPr>
          <w:fldChar w:fldCharType="begin"/>
        </w:r>
        <w:r w:rsidR="0059502C">
          <w:rPr>
            <w:noProof/>
            <w:webHidden/>
          </w:rPr>
          <w:instrText xml:space="preserve"> PAGEREF _Toc196334548 \h </w:instrText>
        </w:r>
        <w:r w:rsidR="0059502C">
          <w:rPr>
            <w:noProof/>
            <w:webHidden/>
          </w:rPr>
        </w:r>
        <w:r w:rsidR="0059502C">
          <w:rPr>
            <w:noProof/>
            <w:webHidden/>
          </w:rPr>
          <w:fldChar w:fldCharType="separate"/>
        </w:r>
        <w:r w:rsidR="0059502C">
          <w:rPr>
            <w:noProof/>
            <w:webHidden/>
          </w:rPr>
          <w:t>4</w:t>
        </w:r>
        <w:r w:rsidR="0059502C">
          <w:rPr>
            <w:noProof/>
            <w:webHidden/>
          </w:rPr>
          <w:fldChar w:fldCharType="end"/>
        </w:r>
      </w:hyperlink>
    </w:p>
    <w:p w14:paraId="2885FF60" w14:textId="7AB82A39" w:rsidR="0059502C" w:rsidRDefault="00AD462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96334549" w:history="1">
        <w:r w:rsidR="0059502C" w:rsidRPr="008B55E0">
          <w:rPr>
            <w:rStyle w:val="Hyperlink"/>
            <w:rFonts w:cs="Arial"/>
            <w:noProof/>
          </w:rPr>
          <w:t>5.</w:t>
        </w:r>
        <w:r w:rsidR="0059502C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59502C" w:rsidRPr="008B55E0">
          <w:rPr>
            <w:rStyle w:val="Hyperlink"/>
            <w:rFonts w:cs="Arial"/>
            <w:noProof/>
          </w:rPr>
          <w:t>Potrebna prerada</w:t>
        </w:r>
        <w:r w:rsidR="0059502C">
          <w:rPr>
            <w:noProof/>
            <w:webHidden/>
          </w:rPr>
          <w:tab/>
        </w:r>
        <w:r w:rsidR="0059502C">
          <w:rPr>
            <w:noProof/>
            <w:webHidden/>
          </w:rPr>
          <w:fldChar w:fldCharType="begin"/>
        </w:r>
        <w:r w:rsidR="0059502C">
          <w:rPr>
            <w:noProof/>
            <w:webHidden/>
          </w:rPr>
          <w:instrText xml:space="preserve"> PAGEREF _Toc196334549 \h </w:instrText>
        </w:r>
        <w:r w:rsidR="0059502C">
          <w:rPr>
            <w:noProof/>
            <w:webHidden/>
          </w:rPr>
        </w:r>
        <w:r w:rsidR="0059502C">
          <w:rPr>
            <w:noProof/>
            <w:webHidden/>
          </w:rPr>
          <w:fldChar w:fldCharType="separate"/>
        </w:r>
        <w:r w:rsidR="0059502C">
          <w:rPr>
            <w:noProof/>
            <w:webHidden/>
          </w:rPr>
          <w:t>4</w:t>
        </w:r>
        <w:r w:rsidR="0059502C">
          <w:rPr>
            <w:noProof/>
            <w:webHidden/>
          </w:rPr>
          <w:fldChar w:fldCharType="end"/>
        </w:r>
      </w:hyperlink>
    </w:p>
    <w:p w14:paraId="33886787" w14:textId="37A2DC91" w:rsidR="0059502C" w:rsidRDefault="0059502C">
      <w:r>
        <w:rPr>
          <w:b/>
          <w:bCs/>
          <w:noProof/>
        </w:rPr>
        <w:fldChar w:fldCharType="end"/>
      </w:r>
    </w:p>
    <w:p w14:paraId="605C39D8" w14:textId="77777777" w:rsidR="007812BF" w:rsidRPr="007812BF" w:rsidRDefault="00325648" w:rsidP="007812BF">
      <w:pPr>
        <w:pStyle w:val="Title"/>
        <w:rPr>
          <w:rFonts w:cs="Arial"/>
        </w:rPr>
      </w:pPr>
      <w:r w:rsidRPr="007812BF">
        <w:br w:type="page"/>
      </w:r>
      <w:r w:rsidR="007812BF" w:rsidRPr="007812BF">
        <w:rPr>
          <w:rFonts w:cs="Arial"/>
        </w:rPr>
        <w:t xml:space="preserve">Procjena </w:t>
      </w:r>
      <w:proofErr w:type="spellStart"/>
      <w:r w:rsidR="007812BF" w:rsidRPr="007812BF">
        <w:rPr>
          <w:rFonts w:cs="Arial"/>
        </w:rPr>
        <w:t>iteracije</w:t>
      </w:r>
      <w:proofErr w:type="spellEnd"/>
    </w:p>
    <w:p w14:paraId="4D240EBA" w14:textId="77777777" w:rsidR="007812BF" w:rsidRPr="007812BF" w:rsidRDefault="007812BF" w:rsidP="007812BF">
      <w:pPr>
        <w:pStyle w:val="Heading1"/>
        <w:rPr>
          <w:rFonts w:cs="Arial"/>
        </w:rPr>
      </w:pPr>
      <w:bookmarkStart w:id="0" w:name="_Toc89420706"/>
      <w:bookmarkStart w:id="1" w:name="_Toc196334540"/>
      <w:r w:rsidRPr="007812BF">
        <w:rPr>
          <w:rFonts w:cs="Arial"/>
        </w:rPr>
        <w:t>Uvod</w:t>
      </w:r>
      <w:bookmarkEnd w:id="0"/>
      <w:bookmarkEnd w:id="1"/>
    </w:p>
    <w:p w14:paraId="7B55C7B0" w14:textId="4B809D97" w:rsidR="007812BF" w:rsidRPr="007812BF" w:rsidRDefault="007812BF" w:rsidP="007812BF">
      <w:pPr>
        <w:pStyle w:val="InfoBlue"/>
      </w:pPr>
      <w:r w:rsidRPr="007812BF">
        <w:t xml:space="preserve">Procjena </w:t>
      </w:r>
      <w:proofErr w:type="spellStart"/>
      <w:r w:rsidRPr="007812BF">
        <w:t>iteracije</w:t>
      </w:r>
      <w:proofErr w:type="spellEnd"/>
      <w:r w:rsidRPr="007812BF">
        <w:t xml:space="preserve"> ima za cilj ocjenu rezultata </w:t>
      </w:r>
      <w:proofErr w:type="spellStart"/>
      <w:r w:rsidRPr="007812BF">
        <w:t>iteracije</w:t>
      </w:r>
      <w:proofErr w:type="spellEnd"/>
      <w:r w:rsidRPr="007812BF">
        <w:t xml:space="preserve">. Prikazuje se posao koji se uradio u </w:t>
      </w:r>
      <w:r w:rsidR="0059502C">
        <w:t>prethodnoj</w:t>
      </w:r>
      <w:r w:rsidRPr="007812BF">
        <w:t xml:space="preserve"> </w:t>
      </w:r>
      <w:proofErr w:type="spellStart"/>
      <w:r w:rsidRPr="007812BF">
        <w:t>iteraciji</w:t>
      </w:r>
      <w:proofErr w:type="spellEnd"/>
      <w:r w:rsidRPr="007812BF">
        <w:t xml:space="preserve"> i planirani posao za iduću </w:t>
      </w:r>
      <w:proofErr w:type="spellStart"/>
      <w:r w:rsidRPr="007812BF">
        <w:t>iteraciju</w:t>
      </w:r>
      <w:proofErr w:type="spellEnd"/>
      <w:r w:rsidRPr="007812BF">
        <w:t>.</w:t>
      </w:r>
    </w:p>
    <w:p w14:paraId="24DAAE24" w14:textId="77777777" w:rsidR="007812BF" w:rsidRPr="007812BF" w:rsidRDefault="007812BF" w:rsidP="007812BF">
      <w:pPr>
        <w:pStyle w:val="Heading2"/>
        <w:rPr>
          <w:rFonts w:cs="Arial"/>
        </w:rPr>
      </w:pPr>
      <w:bookmarkStart w:id="2" w:name="_Toc89420707"/>
      <w:bookmarkStart w:id="3" w:name="_Toc196334541"/>
      <w:r w:rsidRPr="007812BF">
        <w:rPr>
          <w:rFonts w:cs="Arial"/>
        </w:rPr>
        <w:t>Svrha</w:t>
      </w:r>
      <w:bookmarkEnd w:id="2"/>
      <w:bookmarkEnd w:id="3"/>
    </w:p>
    <w:p w14:paraId="745750A6" w14:textId="1C249D28" w:rsidR="007812BF" w:rsidRPr="007812BF" w:rsidRDefault="007812BF" w:rsidP="007812BF">
      <w:pPr>
        <w:pStyle w:val="InfoBlue"/>
      </w:pPr>
      <w:r w:rsidRPr="007812BF">
        <w:t xml:space="preserve">Svrha </w:t>
      </w:r>
      <w:r>
        <w:t>procjen</w:t>
      </w:r>
      <w:r w:rsidR="0059502C">
        <w:t>e</w:t>
      </w:r>
      <w:r>
        <w:t xml:space="preserve"> </w:t>
      </w:r>
      <w:proofErr w:type="spellStart"/>
      <w:r>
        <w:t>iteracije</w:t>
      </w:r>
      <w:proofErr w:type="spellEnd"/>
      <w:r w:rsidRPr="007812BF">
        <w:t xml:space="preserve"> je da pruži uvid u posao koji je </w:t>
      </w:r>
      <w:proofErr w:type="spellStart"/>
      <w:r w:rsidRPr="007812BF">
        <w:t>odradjen</w:t>
      </w:r>
      <w:proofErr w:type="spellEnd"/>
      <w:r w:rsidRPr="007812BF">
        <w:t xml:space="preserve"> u trenutnoj </w:t>
      </w:r>
      <w:proofErr w:type="spellStart"/>
      <w:r w:rsidRPr="007812BF">
        <w:t>iteraciji</w:t>
      </w:r>
      <w:proofErr w:type="spellEnd"/>
      <w:r w:rsidRPr="007812BF">
        <w:t>.</w:t>
      </w:r>
    </w:p>
    <w:p w14:paraId="54BDEBA3" w14:textId="77777777" w:rsidR="007812BF" w:rsidRPr="007812BF" w:rsidRDefault="007812BF" w:rsidP="007812BF">
      <w:pPr>
        <w:pStyle w:val="Heading2"/>
        <w:rPr>
          <w:rFonts w:cs="Arial"/>
        </w:rPr>
      </w:pPr>
      <w:bookmarkStart w:id="4" w:name="_Toc89420708"/>
      <w:bookmarkStart w:id="5" w:name="_Toc196334542"/>
      <w:r w:rsidRPr="007812BF">
        <w:rPr>
          <w:rFonts w:cs="Arial"/>
        </w:rPr>
        <w:t>Namjena dokumenta</w:t>
      </w:r>
      <w:bookmarkEnd w:id="4"/>
      <w:bookmarkEnd w:id="5"/>
    </w:p>
    <w:p w14:paraId="1505A575" w14:textId="751D7872" w:rsidR="007812BF" w:rsidRPr="007812BF" w:rsidRDefault="007812BF" w:rsidP="007812BF">
      <w:pPr>
        <w:pStyle w:val="InfoBlue"/>
      </w:pPr>
      <w:r w:rsidRPr="007812BF">
        <w:t xml:space="preserve">Procjena </w:t>
      </w:r>
      <w:proofErr w:type="spellStart"/>
      <w:r w:rsidRPr="007812BF">
        <w:t>iteracije</w:t>
      </w:r>
      <w:proofErr w:type="spellEnd"/>
      <w:r w:rsidR="0059502C">
        <w:t xml:space="preserve"> 1.0</w:t>
      </w:r>
      <w:r w:rsidRPr="007812BF">
        <w:t xml:space="preserve"> odnosi se na procjenu prve </w:t>
      </w:r>
      <w:proofErr w:type="spellStart"/>
      <w:r w:rsidRPr="007812BF">
        <w:t>iteracije</w:t>
      </w:r>
      <w:proofErr w:type="spellEnd"/>
      <w:r w:rsidRPr="007812BF">
        <w:t xml:space="preserve"> razvoja </w:t>
      </w:r>
      <w:r>
        <w:t>„</w:t>
      </w:r>
      <w:r>
        <w:rPr>
          <w:i/>
        </w:rPr>
        <w:t>Hermes“</w:t>
      </w:r>
      <w:r w:rsidRPr="007812BF">
        <w:rPr>
          <w:i/>
        </w:rPr>
        <w:t xml:space="preserve"> </w:t>
      </w:r>
      <w:r w:rsidRPr="007812BF">
        <w:t>softvera.</w:t>
      </w:r>
    </w:p>
    <w:p w14:paraId="14A939CC" w14:textId="77777777" w:rsidR="007812BF" w:rsidRPr="007812BF" w:rsidRDefault="007812BF" w:rsidP="007812BF">
      <w:pPr>
        <w:pStyle w:val="Heading2"/>
        <w:rPr>
          <w:rFonts w:cs="Arial"/>
        </w:rPr>
      </w:pPr>
      <w:bookmarkStart w:id="6" w:name="_Toc89420709"/>
      <w:bookmarkStart w:id="7" w:name="_Toc196334543"/>
      <w:r w:rsidRPr="007812BF">
        <w:rPr>
          <w:rFonts w:cs="Arial"/>
        </w:rPr>
        <w:t>Pojmovi, skraćenice i akronimi</w:t>
      </w:r>
      <w:bookmarkEnd w:id="6"/>
      <w:bookmarkEnd w:id="7"/>
    </w:p>
    <w:p w14:paraId="3B1AF4BE" w14:textId="31DCA028" w:rsidR="007812BF" w:rsidRDefault="007812BF" w:rsidP="007812BF">
      <w:pPr>
        <w:pStyle w:val="InfoBlue"/>
      </w:pPr>
      <w:r w:rsidRPr="007812BF">
        <w:t>Svi korišteni, nepoznati pojmovi, akronimi i skraćenice su opisani u dokumentu Rječnik</w:t>
      </w:r>
      <w:r w:rsidR="0059502C">
        <w:t>[1]</w:t>
      </w:r>
      <w:r w:rsidRPr="007812BF">
        <w:t>.</w:t>
      </w:r>
    </w:p>
    <w:p w14:paraId="77F8E76F" w14:textId="01E6B034" w:rsidR="0059502C" w:rsidRDefault="0059502C" w:rsidP="0059502C">
      <w:pPr>
        <w:pStyle w:val="Heading2"/>
      </w:pPr>
      <w:bookmarkStart w:id="8" w:name="_Toc196334544"/>
      <w:r>
        <w:t>Reference</w:t>
      </w:r>
      <w:bookmarkEnd w:id="8"/>
    </w:p>
    <w:p w14:paraId="0A026CB9" w14:textId="41A79EC5" w:rsidR="0059502C" w:rsidRPr="0059502C" w:rsidRDefault="0059502C" w:rsidP="0059502C">
      <w:pPr>
        <w:numPr>
          <w:ilvl w:val="0"/>
          <w:numId w:val="24"/>
        </w:numPr>
      </w:pPr>
      <w:r>
        <w:t>[1]Riječnik</w:t>
      </w:r>
    </w:p>
    <w:p w14:paraId="142BE841" w14:textId="77777777" w:rsidR="007812BF" w:rsidRPr="007812BF" w:rsidRDefault="007812BF" w:rsidP="007812BF">
      <w:pPr>
        <w:pStyle w:val="Heading2"/>
        <w:rPr>
          <w:rFonts w:cs="Arial"/>
        </w:rPr>
      </w:pPr>
      <w:bookmarkStart w:id="9" w:name="_Toc89420710"/>
      <w:bookmarkStart w:id="10" w:name="_Toc196334545"/>
      <w:r w:rsidRPr="007812BF">
        <w:rPr>
          <w:rFonts w:cs="Arial"/>
        </w:rPr>
        <w:t>Pregled</w:t>
      </w:r>
      <w:bookmarkEnd w:id="9"/>
      <w:bookmarkEnd w:id="10"/>
    </w:p>
    <w:p w14:paraId="7379C72C" w14:textId="004CE843" w:rsidR="007812BF" w:rsidRPr="007812BF" w:rsidRDefault="007812BF" w:rsidP="007812BF">
      <w:pPr>
        <w:pStyle w:val="InfoBlue"/>
      </w:pPr>
      <w:r w:rsidRPr="007812BF">
        <w:t xml:space="preserve">U nastavku će </w:t>
      </w:r>
      <w:r>
        <w:t xml:space="preserve">biti </w:t>
      </w:r>
      <w:r w:rsidRPr="007812BF">
        <w:t xml:space="preserve">riječi o ostvarenim ciljevima </w:t>
      </w:r>
      <w:proofErr w:type="spellStart"/>
      <w:r w:rsidRPr="007812BF">
        <w:t>iteracije</w:t>
      </w:r>
      <w:proofErr w:type="spellEnd"/>
      <w:r w:rsidRPr="007812BF">
        <w:t xml:space="preserve">, pridržavanju plana </w:t>
      </w:r>
      <w:proofErr w:type="spellStart"/>
      <w:r w:rsidRPr="007812BF">
        <w:t>iteracije</w:t>
      </w:r>
      <w:proofErr w:type="spellEnd"/>
      <w:r w:rsidRPr="007812BF">
        <w:t xml:space="preserve"> od strane projektnog tima, rezultatima u odnosu na </w:t>
      </w:r>
      <w:proofErr w:type="spellStart"/>
      <w:r w:rsidRPr="007812BF">
        <w:t>kriterijume</w:t>
      </w:r>
      <w:proofErr w:type="spellEnd"/>
      <w:r w:rsidRPr="007812BF">
        <w:t xml:space="preserve"> ocjenjivanja.</w:t>
      </w:r>
    </w:p>
    <w:p w14:paraId="21DAE0B7" w14:textId="77777777" w:rsidR="007812BF" w:rsidRPr="007812BF" w:rsidRDefault="007812BF" w:rsidP="007812BF">
      <w:pPr>
        <w:pStyle w:val="Heading1"/>
        <w:rPr>
          <w:rFonts w:cs="Arial"/>
          <w:b w:val="0"/>
        </w:rPr>
      </w:pPr>
      <w:bookmarkStart w:id="11" w:name="_Toc89420711"/>
      <w:bookmarkStart w:id="12" w:name="_Toc196334546"/>
      <w:r w:rsidRPr="007812BF">
        <w:rPr>
          <w:rFonts w:cs="Arial"/>
        </w:rPr>
        <w:t xml:space="preserve">Ostvareni ciljevi </w:t>
      </w:r>
      <w:proofErr w:type="spellStart"/>
      <w:r w:rsidRPr="007812BF">
        <w:rPr>
          <w:rFonts w:cs="Arial"/>
        </w:rPr>
        <w:t>iteracije</w:t>
      </w:r>
      <w:bookmarkEnd w:id="11"/>
      <w:bookmarkEnd w:id="12"/>
      <w:proofErr w:type="spellEnd"/>
    </w:p>
    <w:p w14:paraId="64EB9E86" w14:textId="77777777" w:rsidR="007812BF" w:rsidRPr="007812BF" w:rsidRDefault="007812BF" w:rsidP="007812BF">
      <w:pPr>
        <w:pStyle w:val="InfoBlue"/>
      </w:pPr>
      <w:r w:rsidRPr="007812BF">
        <w:t xml:space="preserve">U ovoj </w:t>
      </w:r>
      <w:proofErr w:type="spellStart"/>
      <w:r w:rsidRPr="007812BF">
        <w:t>iteraciji</w:t>
      </w:r>
      <w:proofErr w:type="spellEnd"/>
      <w:r w:rsidRPr="007812BF">
        <w:t xml:space="preserve"> postignuti su sledeći ciljevi:</w:t>
      </w:r>
    </w:p>
    <w:p w14:paraId="6128ED54" w14:textId="77777777" w:rsidR="0059502C" w:rsidRPr="002F79E6" w:rsidRDefault="0059502C" w:rsidP="0059502C">
      <w:pPr>
        <w:pStyle w:val="InfoBlue"/>
        <w:numPr>
          <w:ilvl w:val="0"/>
          <w:numId w:val="23"/>
        </w:numPr>
      </w:pPr>
      <w:r>
        <w:t>Izrada projektne</w:t>
      </w:r>
      <w:r w:rsidRPr="002F79E6">
        <w:t xml:space="preserve"> dokumenta</w:t>
      </w:r>
      <w:r>
        <w:t>cije u vidu sledećih dokumenata</w:t>
      </w:r>
      <w:r w:rsidRPr="002F79E6">
        <w:t>:</w:t>
      </w:r>
    </w:p>
    <w:p w14:paraId="7A259CE8" w14:textId="77777777" w:rsidR="0059502C" w:rsidRDefault="0059502C" w:rsidP="0059502C">
      <w:pPr>
        <w:pStyle w:val="InfoBlue"/>
        <w:numPr>
          <w:ilvl w:val="1"/>
          <w:numId w:val="23"/>
        </w:numPr>
      </w:pPr>
      <w:r>
        <w:t>Vizija</w:t>
      </w:r>
    </w:p>
    <w:p w14:paraId="100177FB" w14:textId="77777777" w:rsidR="0059502C" w:rsidRDefault="0059502C" w:rsidP="0059502C">
      <w:pPr>
        <w:pStyle w:val="BodyText"/>
        <w:numPr>
          <w:ilvl w:val="1"/>
          <w:numId w:val="23"/>
        </w:numPr>
        <w:rPr>
          <w:lang w:val="sr-Latn-BA"/>
        </w:rPr>
      </w:pPr>
      <w:r>
        <w:rPr>
          <w:lang w:val="sr-Latn-BA"/>
        </w:rPr>
        <w:t>Smjernice za modelovanje slučajeva korištenja</w:t>
      </w:r>
    </w:p>
    <w:p w14:paraId="236489DD" w14:textId="77777777" w:rsidR="0059502C" w:rsidRDefault="0059502C" w:rsidP="0059502C">
      <w:pPr>
        <w:pStyle w:val="BodyText"/>
        <w:numPr>
          <w:ilvl w:val="1"/>
          <w:numId w:val="23"/>
        </w:numPr>
        <w:rPr>
          <w:lang w:val="sr-Latn-BA"/>
        </w:rPr>
      </w:pPr>
      <w:r>
        <w:rPr>
          <w:lang w:val="sr-Latn-BA"/>
        </w:rPr>
        <w:t>Smjernice za programiranje</w:t>
      </w:r>
    </w:p>
    <w:p w14:paraId="6309A72B" w14:textId="77777777" w:rsidR="0059502C" w:rsidRDefault="0059502C" w:rsidP="0059502C">
      <w:pPr>
        <w:pStyle w:val="BodyText"/>
        <w:numPr>
          <w:ilvl w:val="1"/>
          <w:numId w:val="23"/>
        </w:numPr>
        <w:rPr>
          <w:lang w:val="sr-Latn-BA"/>
        </w:rPr>
      </w:pPr>
      <w:r>
        <w:rPr>
          <w:lang w:val="sr-Latn-BA"/>
        </w:rPr>
        <w:t>Smjernice za dizajn</w:t>
      </w:r>
    </w:p>
    <w:p w14:paraId="198708DF" w14:textId="1FF6D1C1" w:rsidR="007812BF" w:rsidRPr="0059502C" w:rsidRDefault="0059502C" w:rsidP="0059502C">
      <w:pPr>
        <w:pStyle w:val="BodyText"/>
        <w:numPr>
          <w:ilvl w:val="1"/>
          <w:numId w:val="23"/>
        </w:numPr>
        <w:rPr>
          <w:lang w:val="sr-Latn-BA"/>
        </w:rPr>
      </w:pPr>
      <w:r>
        <w:rPr>
          <w:lang w:val="sr-Latn-BA"/>
        </w:rPr>
        <w:t xml:space="preserve">Specifikacija softverskih zahtjeva </w:t>
      </w:r>
    </w:p>
    <w:p w14:paraId="6C6C0BA8" w14:textId="77777777" w:rsidR="007812BF" w:rsidRPr="007812BF" w:rsidRDefault="007812BF" w:rsidP="0059502C">
      <w:pPr>
        <w:pStyle w:val="Heading1"/>
        <w:rPr>
          <w:b w:val="0"/>
        </w:rPr>
      </w:pPr>
      <w:bookmarkStart w:id="13" w:name="_Toc89420712"/>
      <w:bookmarkStart w:id="14" w:name="_Toc196334547"/>
      <w:r w:rsidRPr="0059502C">
        <w:t>Poštovanje</w:t>
      </w:r>
      <w:r w:rsidRPr="007812BF">
        <w:t xml:space="preserve"> plana</w:t>
      </w:r>
      <w:bookmarkEnd w:id="13"/>
      <w:bookmarkEnd w:id="14"/>
    </w:p>
    <w:p w14:paraId="18E25C1A" w14:textId="6A111CC8" w:rsidR="007812BF" w:rsidRPr="007812BF" w:rsidRDefault="006365E6" w:rsidP="006365E6">
      <w:pPr>
        <w:pStyle w:val="InfoBlue"/>
      </w:pPr>
      <w:r w:rsidRPr="007812BF">
        <w:t xml:space="preserve">Razvojni tim </w:t>
      </w:r>
      <w:r>
        <w:t>je</w:t>
      </w:r>
      <w:r w:rsidRPr="007812BF">
        <w:t xml:space="preserve"> </w:t>
      </w:r>
      <w:proofErr w:type="spellStart"/>
      <w:r w:rsidRPr="007812BF">
        <w:t>ispoštovao</w:t>
      </w:r>
      <w:proofErr w:type="spellEnd"/>
      <w:r w:rsidRPr="007812BF">
        <w:t xml:space="preserve"> plan rada za ovu </w:t>
      </w:r>
      <w:proofErr w:type="spellStart"/>
      <w:r w:rsidRPr="007812BF">
        <w:t>iteraciju</w:t>
      </w:r>
      <w:proofErr w:type="spellEnd"/>
      <w:r w:rsidRPr="007812BF">
        <w:t>.</w:t>
      </w:r>
    </w:p>
    <w:p w14:paraId="3EF41B8D" w14:textId="492335D9" w:rsidR="007812BF" w:rsidRPr="007812BF" w:rsidRDefault="007812BF" w:rsidP="007812BF">
      <w:pPr>
        <w:pStyle w:val="Heading1"/>
        <w:rPr>
          <w:rFonts w:cs="Arial"/>
          <w:b w:val="0"/>
        </w:rPr>
      </w:pPr>
      <w:bookmarkStart w:id="15" w:name="_Toc89420714"/>
      <w:bookmarkStart w:id="16" w:name="_Toc196334548"/>
      <w:r w:rsidRPr="007812BF">
        <w:rPr>
          <w:rFonts w:cs="Arial"/>
        </w:rPr>
        <w:t>Držanje pravila</w:t>
      </w:r>
      <w:bookmarkEnd w:id="15"/>
      <w:bookmarkEnd w:id="16"/>
    </w:p>
    <w:p w14:paraId="35D1BC5A" w14:textId="77777777" w:rsidR="007812BF" w:rsidRPr="007812BF" w:rsidRDefault="007812BF" w:rsidP="007812BF">
      <w:pPr>
        <w:pStyle w:val="InfoBlue"/>
      </w:pPr>
      <w:r w:rsidRPr="007812BF">
        <w:t>Izrada dokumenta vršena je pomoću RUP šablona kao što je planirano.</w:t>
      </w:r>
    </w:p>
    <w:p w14:paraId="4A339127" w14:textId="77777777" w:rsidR="007812BF" w:rsidRPr="007812BF" w:rsidRDefault="007812BF" w:rsidP="007812BF">
      <w:pPr>
        <w:pStyle w:val="Heading1"/>
        <w:rPr>
          <w:rFonts w:cs="Arial"/>
          <w:b w:val="0"/>
        </w:rPr>
      </w:pPr>
      <w:bookmarkStart w:id="17" w:name="_Toc89420715"/>
      <w:bookmarkStart w:id="18" w:name="_Toc196334549"/>
      <w:r w:rsidRPr="007812BF">
        <w:rPr>
          <w:rFonts w:cs="Arial"/>
        </w:rPr>
        <w:t>Potrebna prerada</w:t>
      </w:r>
      <w:bookmarkEnd w:id="17"/>
      <w:bookmarkEnd w:id="18"/>
    </w:p>
    <w:p w14:paraId="37545172" w14:textId="77777777" w:rsidR="007812BF" w:rsidRPr="007812BF" w:rsidRDefault="007812BF" w:rsidP="007812BF">
      <w:pPr>
        <w:pStyle w:val="InfoBlue"/>
      </w:pPr>
      <w:r w:rsidRPr="007812BF">
        <w:t xml:space="preserve">Izostavljeni dokumenti će biti urađeni na prelazu između dvije </w:t>
      </w:r>
      <w:proofErr w:type="spellStart"/>
      <w:r w:rsidRPr="007812BF">
        <w:t>iteracije</w:t>
      </w:r>
      <w:proofErr w:type="spellEnd"/>
      <w:r w:rsidRPr="007812BF">
        <w:t>. Potrebno je dodati logo aplikacije na sve do sada predate dokumente.</w:t>
      </w:r>
    </w:p>
    <w:p w14:paraId="38C558CF" w14:textId="77777777" w:rsidR="007812BF" w:rsidRPr="007812BF" w:rsidRDefault="007812BF" w:rsidP="007812BF">
      <w:pPr>
        <w:pStyle w:val="InfoBlue"/>
      </w:pPr>
    </w:p>
    <w:p w14:paraId="6E43C3C5" w14:textId="05ECC13D" w:rsidR="007812BF" w:rsidRPr="007812BF" w:rsidRDefault="007812BF" w:rsidP="007812BF">
      <w:pPr>
        <w:pStyle w:val="Title"/>
      </w:pPr>
    </w:p>
    <w:sectPr w:rsidR="007812BF" w:rsidRPr="007812BF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093A6" w14:textId="77777777" w:rsidR="00AD462C" w:rsidRDefault="00AD462C">
      <w:pPr>
        <w:spacing w:line="240" w:lineRule="auto"/>
      </w:pPr>
      <w:r>
        <w:separator/>
      </w:r>
    </w:p>
  </w:endnote>
  <w:endnote w:type="continuationSeparator" w:id="0">
    <w:p w14:paraId="37ED1EF6" w14:textId="77777777" w:rsidR="00AD462C" w:rsidRDefault="00AD46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E7A2C" w14:textId="77777777" w:rsidR="00FB2DF3" w:rsidRDefault="0032564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261C120" w14:textId="77777777" w:rsidR="00FB2DF3" w:rsidRDefault="00FB2DF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B2DF3" w14:paraId="0D7620B0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1E96AD7" w14:textId="4324EFD0" w:rsidR="00FB2DF3" w:rsidRDefault="007812BF">
          <w:pPr>
            <w:ind w:right="360"/>
          </w:pPr>
          <w:r>
            <w:t>Povjerljivo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2B4B2BE" w14:textId="4755DF2D" w:rsidR="00FB2DF3" w:rsidRDefault="00325648">
          <w:pPr>
            <w:jc w:val="center"/>
          </w:pPr>
          <w:r>
            <w:sym w:font="Symbol" w:char="F0D3"/>
          </w:r>
          <w:r w:rsidR="007812BF">
            <w:t>G6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365E6">
            <w:rPr>
              <w:noProof/>
            </w:rPr>
            <w:t>2025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939E796" w14:textId="3B3C6B58" w:rsidR="00FB2DF3" w:rsidRDefault="007812BF">
          <w:pPr>
            <w:jc w:val="right"/>
          </w:pPr>
          <w:r>
            <w:t>Strana</w:t>
          </w:r>
          <w:r w:rsidR="00325648">
            <w:t xml:space="preserve"> </w:t>
          </w:r>
          <w:r w:rsidR="00325648">
            <w:rPr>
              <w:rStyle w:val="PageNumber"/>
            </w:rPr>
            <w:fldChar w:fldCharType="begin"/>
          </w:r>
          <w:r w:rsidR="00325648">
            <w:rPr>
              <w:rStyle w:val="PageNumber"/>
            </w:rPr>
            <w:instrText xml:space="preserve"> PAGE </w:instrText>
          </w:r>
          <w:r w:rsidR="00325648">
            <w:rPr>
              <w:rStyle w:val="PageNumber"/>
            </w:rPr>
            <w:fldChar w:fldCharType="separate"/>
          </w:r>
          <w:r w:rsidR="00325648">
            <w:rPr>
              <w:rStyle w:val="PageNumber"/>
              <w:noProof/>
            </w:rPr>
            <w:t>5</w:t>
          </w:r>
          <w:r w:rsidR="00325648">
            <w:rPr>
              <w:rStyle w:val="PageNumber"/>
            </w:rPr>
            <w:fldChar w:fldCharType="end"/>
          </w:r>
        </w:p>
      </w:tc>
    </w:tr>
  </w:tbl>
  <w:p w14:paraId="07D0C673" w14:textId="77777777" w:rsidR="00FB2DF3" w:rsidRDefault="00FB2DF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EFDD6" w14:textId="77777777" w:rsidR="00FB2DF3" w:rsidRDefault="00FB2D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13DE5" w14:textId="77777777" w:rsidR="00AD462C" w:rsidRDefault="00AD462C">
      <w:pPr>
        <w:spacing w:line="240" w:lineRule="auto"/>
      </w:pPr>
      <w:r>
        <w:separator/>
      </w:r>
    </w:p>
  </w:footnote>
  <w:footnote w:type="continuationSeparator" w:id="0">
    <w:p w14:paraId="015151B1" w14:textId="77777777" w:rsidR="00AD462C" w:rsidRDefault="00AD462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51F9D" w14:textId="77777777" w:rsidR="00FB2DF3" w:rsidRDefault="00FB2DF3">
    <w:pPr>
      <w:rPr>
        <w:sz w:val="24"/>
      </w:rPr>
    </w:pPr>
  </w:p>
  <w:p w14:paraId="79EAA85E" w14:textId="77777777" w:rsidR="00FB2DF3" w:rsidRDefault="00FB2DF3">
    <w:pPr>
      <w:pBdr>
        <w:top w:val="single" w:sz="6" w:space="1" w:color="auto"/>
      </w:pBdr>
      <w:rPr>
        <w:sz w:val="24"/>
      </w:rPr>
    </w:pPr>
  </w:p>
  <w:p w14:paraId="3A4A124A" w14:textId="1C53F8A9" w:rsidR="00FB2DF3" w:rsidRDefault="0059502C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G6</w:t>
    </w:r>
  </w:p>
  <w:p w14:paraId="46AC6957" w14:textId="77777777" w:rsidR="00FB2DF3" w:rsidRDefault="00FB2DF3">
    <w:pPr>
      <w:pBdr>
        <w:bottom w:val="single" w:sz="6" w:space="1" w:color="auto"/>
      </w:pBdr>
      <w:jc w:val="right"/>
      <w:rPr>
        <w:sz w:val="24"/>
      </w:rPr>
    </w:pPr>
  </w:p>
  <w:p w14:paraId="5F51FAE2" w14:textId="77777777" w:rsidR="00FB2DF3" w:rsidRDefault="00FB2D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B2DF3" w14:paraId="6530C9AC" w14:textId="77777777">
      <w:tc>
        <w:tcPr>
          <w:tcW w:w="6379" w:type="dxa"/>
        </w:tcPr>
        <w:p w14:paraId="59B0307A" w14:textId="6E284FB8" w:rsidR="00FB2DF3" w:rsidRDefault="007812BF">
          <w:r>
            <w:t>Hermes</w:t>
          </w:r>
        </w:p>
      </w:tc>
      <w:tc>
        <w:tcPr>
          <w:tcW w:w="3179" w:type="dxa"/>
        </w:tcPr>
        <w:p w14:paraId="57409F6C" w14:textId="44A419E9" w:rsidR="00FB2DF3" w:rsidRDefault="00325648">
          <w:pPr>
            <w:tabs>
              <w:tab w:val="left" w:pos="1135"/>
            </w:tabs>
            <w:spacing w:before="40"/>
            <w:ind w:right="68"/>
          </w:pPr>
          <w:r>
            <w:t xml:space="preserve">  Ver</w:t>
          </w:r>
          <w:r w:rsidR="007812BF">
            <w:t>zija</w:t>
          </w:r>
          <w:r>
            <w:t>:           1.0</w:t>
          </w:r>
        </w:p>
      </w:tc>
    </w:tr>
    <w:tr w:rsidR="00FB2DF3" w14:paraId="1DAF097C" w14:textId="77777777">
      <w:tc>
        <w:tcPr>
          <w:tcW w:w="6379" w:type="dxa"/>
        </w:tcPr>
        <w:p w14:paraId="1BB5CAB7" w14:textId="5FDD4335" w:rsidR="00FB2DF3" w:rsidRDefault="007812BF">
          <w:r>
            <w:t xml:space="preserve">Procjena </w:t>
          </w:r>
          <w:proofErr w:type="spellStart"/>
          <w:r>
            <w:t>iteracije</w:t>
          </w:r>
          <w:proofErr w:type="spellEnd"/>
          <w:r w:rsidR="0059502C">
            <w:t xml:space="preserve"> 1.0</w:t>
          </w:r>
        </w:p>
      </w:tc>
      <w:tc>
        <w:tcPr>
          <w:tcW w:w="3179" w:type="dxa"/>
        </w:tcPr>
        <w:p w14:paraId="282E924B" w14:textId="3338309A" w:rsidR="00FB2DF3" w:rsidRDefault="00325648">
          <w:r>
            <w:t xml:space="preserve">  </w:t>
          </w:r>
          <w:r w:rsidR="007812BF">
            <w:t>Datum</w:t>
          </w:r>
          <w:r>
            <w:t xml:space="preserve">:  </w:t>
          </w:r>
          <w:r w:rsidR="007812BF">
            <w:t>23.04.2025</w:t>
          </w:r>
        </w:p>
      </w:tc>
    </w:tr>
  </w:tbl>
  <w:p w14:paraId="7AAD6128" w14:textId="77777777" w:rsidR="00FB2DF3" w:rsidRDefault="00FB2DF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9BD54" w14:textId="77777777" w:rsidR="00FB2DF3" w:rsidRDefault="00FB2D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52B7CBF"/>
    <w:multiLevelType w:val="hybridMultilevel"/>
    <w:tmpl w:val="F3C20CA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746A1A"/>
    <w:multiLevelType w:val="hybridMultilevel"/>
    <w:tmpl w:val="136EB61E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A11314D"/>
    <w:multiLevelType w:val="hybridMultilevel"/>
    <w:tmpl w:val="119E609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F4860EC"/>
    <w:multiLevelType w:val="multilevel"/>
    <w:tmpl w:val="1DBAB64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23"/>
  </w:num>
  <w:num w:numId="5">
    <w:abstractNumId w:val="18"/>
  </w:num>
  <w:num w:numId="6">
    <w:abstractNumId w:val="17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2"/>
  </w:num>
  <w:num w:numId="10">
    <w:abstractNumId w:val="4"/>
  </w:num>
  <w:num w:numId="11">
    <w:abstractNumId w:val="13"/>
  </w:num>
  <w:num w:numId="12">
    <w:abstractNumId w:val="11"/>
  </w:num>
  <w:num w:numId="13">
    <w:abstractNumId w:val="21"/>
  </w:num>
  <w:num w:numId="14">
    <w:abstractNumId w:val="10"/>
  </w:num>
  <w:num w:numId="15">
    <w:abstractNumId w:val="6"/>
  </w:num>
  <w:num w:numId="16">
    <w:abstractNumId w:val="20"/>
  </w:num>
  <w:num w:numId="17">
    <w:abstractNumId w:val="16"/>
  </w:num>
  <w:num w:numId="18">
    <w:abstractNumId w:val="8"/>
  </w:num>
  <w:num w:numId="19">
    <w:abstractNumId w:val="15"/>
  </w:num>
  <w:num w:numId="20">
    <w:abstractNumId w:val="9"/>
  </w:num>
  <w:num w:numId="21">
    <w:abstractNumId w:val="19"/>
  </w:num>
  <w:num w:numId="22">
    <w:abstractNumId w:val="3"/>
  </w:num>
  <w:num w:numId="23">
    <w:abstractNumId w:val="5"/>
  </w:num>
  <w:num w:numId="24">
    <w:abstractNumId w:val="7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2BF"/>
    <w:rsid w:val="00325648"/>
    <w:rsid w:val="0059502C"/>
    <w:rsid w:val="006365E6"/>
    <w:rsid w:val="007812BF"/>
    <w:rsid w:val="00AD462C"/>
    <w:rsid w:val="00FB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194DA5"/>
  <w15:chartTrackingRefBased/>
  <w15:docId w15:val="{80A51668-9961-465A-AD75-EEBE70F20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bs-Latn-B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5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7812BF"/>
    <w:pPr>
      <w:spacing w:after="120"/>
      <w:ind w:left="720"/>
    </w:pPr>
    <w:rPr>
      <w:iCs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9502C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color w:val="2F5496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ran\Desktop\G6\Dokumentacija\Izvje&#353;taji\Plan%20iteracija\Procjena%20iteracije%202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F0D223-DAA9-4BF5-B7E6-6B25FF059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Procjena iteracije 2.0.dot</Template>
  <TotalTime>13</TotalTime>
  <Pages>4</Pages>
  <Words>349</Words>
  <Characters>1991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>Iteration Assessment</vt:lpstr>
      <vt:lpstr>Uvod</vt:lpstr>
      <vt:lpstr>    Svrha</vt:lpstr>
      <vt:lpstr>    Namjena dokumenta</vt:lpstr>
      <vt:lpstr>    Pojmovi, skraćenice i akronimi</vt:lpstr>
      <vt:lpstr>    Pregled</vt:lpstr>
      <vt:lpstr>Ostvareni ciljevi iteracije</vt:lpstr>
      <vt:lpstr>Poštovanje plana</vt:lpstr>
      <vt:lpstr>Držanje pravila</vt:lpstr>
      <vt:lpstr>Potrebna prerada</vt:lpstr>
    </vt:vector>
  </TitlesOfParts>
  <Company>&lt;Company Name&gt;</Company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Assessment</dc:title>
  <dc:subject>&lt;Project Name&gt;</dc:subject>
  <dc:creator>Goran Milanovic</dc:creator>
  <cp:keywords/>
  <dc:description/>
  <cp:lastModifiedBy>Goran Milanovic</cp:lastModifiedBy>
  <cp:revision>2</cp:revision>
  <cp:lastPrinted>1899-12-31T23:00:00Z</cp:lastPrinted>
  <dcterms:created xsi:type="dcterms:W3CDTF">2025-04-23T18:38:00Z</dcterms:created>
  <dcterms:modified xsi:type="dcterms:W3CDTF">2025-05-03T08:27:00Z</dcterms:modified>
</cp:coreProperties>
</file>